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DA11D7" w14:textId="25AA8AF5" w:rsidR="001B0BE4" w:rsidRDefault="001B0BE4" w:rsidP="00940816">
      <w:pPr>
        <w:spacing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F53DB3">
        <w:rPr>
          <w:rFonts w:ascii="Times New Roman" w:hAnsi="Times New Roman" w:cs="Times New Roman"/>
          <w:bCs/>
          <w:sz w:val="24"/>
          <w:szCs w:val="24"/>
        </w:rPr>
        <w:t>FASE DE PROYECTO</w:t>
      </w:r>
      <w:r w:rsidR="007917D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940816">
        <w:rPr>
          <w:rFonts w:ascii="Times New Roman" w:hAnsi="Times New Roman" w:cs="Times New Roman"/>
          <w:bCs/>
          <w:sz w:val="24"/>
          <w:szCs w:val="24"/>
        </w:rPr>
        <w:t>–</w:t>
      </w:r>
      <w:r w:rsidR="007917D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53DB3">
        <w:rPr>
          <w:rFonts w:ascii="Times New Roman" w:hAnsi="Times New Roman" w:cs="Times New Roman"/>
          <w:bCs/>
          <w:sz w:val="24"/>
          <w:szCs w:val="24"/>
        </w:rPr>
        <w:t>EJECUCIÓN</w:t>
      </w:r>
    </w:p>
    <w:p w14:paraId="20F7C492" w14:textId="77777777" w:rsidR="00E6071F" w:rsidRDefault="00E6071F" w:rsidP="00940816">
      <w:pPr>
        <w:spacing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0A49E0F9" w14:textId="77777777" w:rsidR="00940816" w:rsidRPr="00F53DB3" w:rsidRDefault="00940816" w:rsidP="00940816">
      <w:pPr>
        <w:spacing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2FC8BBA2" w14:textId="77777777" w:rsidR="00CF7B0F" w:rsidRPr="00CF7B0F" w:rsidRDefault="00CF7B0F" w:rsidP="00CF7B0F">
      <w:pPr>
        <w:spacing w:line="240" w:lineRule="auto"/>
        <w:jc w:val="center"/>
        <w:rPr>
          <w:rFonts w:ascii="Times New Roman" w:hAnsi="Times New Roman" w:cs="Times New Roman"/>
          <w:bCs/>
          <w:sz w:val="28"/>
          <w:szCs w:val="24"/>
        </w:rPr>
      </w:pPr>
      <w:r w:rsidRPr="00CF7B0F">
        <w:rPr>
          <w:rFonts w:ascii="Times New Roman" w:hAnsi="Times New Roman" w:cs="Times New Roman"/>
          <w:sz w:val="24"/>
        </w:rPr>
        <w:t>Actividad de aprendizaje GA6-220501096-AA3 - Crear interfaces gráficas de usuario en aplicaciones de escritorio, web y móviles</w:t>
      </w:r>
    </w:p>
    <w:p w14:paraId="45689BE5" w14:textId="58F9AB22" w:rsidR="00940816" w:rsidRDefault="00940816" w:rsidP="00940816">
      <w:pPr>
        <w:spacing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7D271442" w14:textId="789509BF" w:rsidR="00CF7B0F" w:rsidRDefault="00CF7B0F" w:rsidP="00940816">
      <w:pPr>
        <w:spacing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08A3EBF0" w14:textId="77777777" w:rsidR="00CF7B0F" w:rsidRDefault="00CF7B0F" w:rsidP="00940816">
      <w:pPr>
        <w:spacing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7350EFBC" w14:textId="1AA19F4A" w:rsidR="00683D39" w:rsidRDefault="001B0BE4" w:rsidP="00940816">
      <w:pPr>
        <w:spacing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F53DB3">
        <w:rPr>
          <w:rFonts w:ascii="Times New Roman" w:hAnsi="Times New Roman" w:cs="Times New Roman"/>
          <w:bCs/>
          <w:sz w:val="24"/>
          <w:szCs w:val="24"/>
        </w:rPr>
        <w:t>Competencia 220501096</w:t>
      </w:r>
      <w:r w:rsidR="00207190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4D71665E" w14:textId="034B1AD4" w:rsidR="001B0BE4" w:rsidRPr="00F53DB3" w:rsidRDefault="001B0BE4" w:rsidP="00940816">
      <w:pPr>
        <w:spacing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F53DB3">
        <w:rPr>
          <w:rFonts w:ascii="Times New Roman" w:hAnsi="Times New Roman" w:cs="Times New Roman"/>
          <w:bCs/>
          <w:sz w:val="24"/>
          <w:szCs w:val="24"/>
        </w:rPr>
        <w:t>Desarrollar la solución de software</w:t>
      </w:r>
      <w:r w:rsidR="00683D3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53DB3">
        <w:rPr>
          <w:rFonts w:ascii="Times New Roman" w:hAnsi="Times New Roman" w:cs="Times New Roman"/>
          <w:bCs/>
          <w:sz w:val="24"/>
          <w:szCs w:val="24"/>
        </w:rPr>
        <w:t>de acuerdo con el diseño y</w:t>
      </w:r>
      <w:r w:rsidR="00683D3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53DB3">
        <w:rPr>
          <w:rFonts w:ascii="Times New Roman" w:hAnsi="Times New Roman" w:cs="Times New Roman"/>
          <w:bCs/>
          <w:sz w:val="24"/>
          <w:szCs w:val="24"/>
        </w:rPr>
        <w:t>metodologías de desarrollo.</w:t>
      </w:r>
    </w:p>
    <w:p w14:paraId="5A48B4E5" w14:textId="22B789EB" w:rsidR="00940816" w:rsidRDefault="00940816" w:rsidP="00940816">
      <w:pPr>
        <w:spacing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7632B17E" w14:textId="77777777" w:rsidR="00CF7B0F" w:rsidRDefault="00CF7B0F" w:rsidP="00940816">
      <w:pPr>
        <w:spacing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1DBE8D8E" w14:textId="77777777" w:rsidR="00E6071F" w:rsidRDefault="00E6071F" w:rsidP="00940816">
      <w:pPr>
        <w:spacing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312141A3" w14:textId="59317B01" w:rsidR="00343198" w:rsidRDefault="00343198" w:rsidP="00940816">
      <w:pPr>
        <w:spacing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Resultado de aprendizaje</w:t>
      </w:r>
    </w:p>
    <w:p w14:paraId="3F368646" w14:textId="4CEED13F" w:rsidR="00E6071F" w:rsidRDefault="001B0BE4" w:rsidP="00940816">
      <w:pPr>
        <w:spacing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F53DB3">
        <w:rPr>
          <w:rFonts w:ascii="Times New Roman" w:hAnsi="Times New Roman" w:cs="Times New Roman"/>
          <w:bCs/>
          <w:sz w:val="24"/>
          <w:szCs w:val="24"/>
        </w:rPr>
        <w:t>220501096-02</w:t>
      </w:r>
      <w:r w:rsidR="0034319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F7B0F">
        <w:t>Crear interfaces gráficas de usuario en aplicaciones de escritorio, web y móviles</w:t>
      </w:r>
    </w:p>
    <w:p w14:paraId="27BF80BD" w14:textId="10E4114D" w:rsidR="00343198" w:rsidRDefault="00343198" w:rsidP="00940816">
      <w:pPr>
        <w:spacing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18786B80" w14:textId="36BE367E" w:rsidR="00CF7B0F" w:rsidRDefault="00CF7B0F" w:rsidP="00940816">
      <w:pPr>
        <w:spacing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3A3D5890" w14:textId="77777777" w:rsidR="00CF7B0F" w:rsidRDefault="00CF7B0F" w:rsidP="00940816">
      <w:pPr>
        <w:spacing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28650B1E" w14:textId="77706A0C" w:rsidR="00343198" w:rsidRPr="00F53DB3" w:rsidRDefault="00343198" w:rsidP="00940816">
      <w:pPr>
        <w:spacing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Aprendices</w:t>
      </w:r>
    </w:p>
    <w:p w14:paraId="4FD2DB33" w14:textId="68FDA240" w:rsidR="00C46569" w:rsidRPr="00F53DB3" w:rsidRDefault="00C46569" w:rsidP="00940816">
      <w:pPr>
        <w:spacing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F53DB3">
        <w:rPr>
          <w:rFonts w:ascii="Times New Roman" w:hAnsi="Times New Roman" w:cs="Times New Roman"/>
          <w:bCs/>
          <w:sz w:val="24"/>
          <w:szCs w:val="24"/>
        </w:rPr>
        <w:t xml:space="preserve">Nancy Claritza </w:t>
      </w:r>
      <w:r w:rsidR="00110377">
        <w:rPr>
          <w:rFonts w:ascii="Times New Roman" w:hAnsi="Times New Roman" w:cs="Times New Roman"/>
          <w:bCs/>
          <w:sz w:val="24"/>
          <w:szCs w:val="24"/>
        </w:rPr>
        <w:t>J</w:t>
      </w:r>
      <w:r w:rsidRPr="00F53DB3">
        <w:rPr>
          <w:rFonts w:ascii="Times New Roman" w:hAnsi="Times New Roman" w:cs="Times New Roman"/>
          <w:bCs/>
          <w:sz w:val="24"/>
          <w:szCs w:val="24"/>
        </w:rPr>
        <w:t>urado</w:t>
      </w:r>
      <w:r w:rsidR="0011037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53DB3">
        <w:rPr>
          <w:rFonts w:ascii="Times New Roman" w:hAnsi="Times New Roman" w:cs="Times New Roman"/>
          <w:bCs/>
          <w:sz w:val="24"/>
          <w:szCs w:val="24"/>
        </w:rPr>
        <w:t>CC</w:t>
      </w:r>
      <w:r w:rsidR="00234915" w:rsidRPr="00F53DB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53DB3">
        <w:rPr>
          <w:rFonts w:ascii="Times New Roman" w:hAnsi="Times New Roman" w:cs="Times New Roman"/>
          <w:bCs/>
          <w:sz w:val="24"/>
          <w:szCs w:val="24"/>
        </w:rPr>
        <w:t>31569535</w:t>
      </w:r>
    </w:p>
    <w:p w14:paraId="5AF2F064" w14:textId="6D18EB2A" w:rsidR="00940816" w:rsidRDefault="00940816" w:rsidP="00940816">
      <w:pPr>
        <w:spacing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70029E65" w14:textId="5F745753" w:rsidR="00CF7B0F" w:rsidRDefault="00CF7B0F" w:rsidP="00940816">
      <w:pPr>
        <w:spacing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0D46F1F5" w14:textId="77777777" w:rsidR="00CF7B0F" w:rsidRDefault="00CF7B0F" w:rsidP="00940816">
      <w:pPr>
        <w:spacing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0E505729" w14:textId="77777777" w:rsidR="00E6071F" w:rsidRDefault="00E6071F" w:rsidP="00940816">
      <w:pPr>
        <w:spacing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360D55C2" w14:textId="7B151F86" w:rsidR="00E6071F" w:rsidRPr="00CF7B0F" w:rsidRDefault="00CF7B0F" w:rsidP="00CF7B0F">
      <w:pPr>
        <w:spacing w:line="240" w:lineRule="auto"/>
        <w:jc w:val="center"/>
        <w:rPr>
          <w:rFonts w:ascii="Times New Roman" w:hAnsi="Times New Roman" w:cs="Times New Roman"/>
          <w:bCs/>
          <w:sz w:val="28"/>
          <w:szCs w:val="24"/>
        </w:rPr>
      </w:pPr>
      <w:r w:rsidRPr="00CF7B0F">
        <w:rPr>
          <w:rFonts w:ascii="Times New Roman" w:hAnsi="Times New Roman" w:cs="Times New Roman"/>
          <w:sz w:val="24"/>
        </w:rPr>
        <w:t xml:space="preserve"> Evidencia de conocimiento: GA6-220501096-AA3-EV01 selección herramientas para prototipado</w:t>
      </w:r>
    </w:p>
    <w:p w14:paraId="6F5DFFB2" w14:textId="77777777" w:rsidR="00CF7B0F" w:rsidRDefault="00CF7B0F" w:rsidP="00940816">
      <w:pPr>
        <w:spacing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6B403764" w14:textId="630FC74F" w:rsidR="00C46569" w:rsidRDefault="00C46569" w:rsidP="00940816">
      <w:pPr>
        <w:spacing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F53DB3">
        <w:rPr>
          <w:rFonts w:ascii="Times New Roman" w:hAnsi="Times New Roman" w:cs="Times New Roman"/>
          <w:bCs/>
          <w:sz w:val="24"/>
          <w:szCs w:val="24"/>
        </w:rPr>
        <w:t>Ficha 2721479</w:t>
      </w:r>
    </w:p>
    <w:p w14:paraId="375341BD" w14:textId="77777777" w:rsidR="00DE6A10" w:rsidRPr="00F53DB3" w:rsidRDefault="00DE6A10" w:rsidP="00940816">
      <w:pPr>
        <w:spacing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1999FAFB" w14:textId="77777777" w:rsidR="00C46569" w:rsidRDefault="00C46569" w:rsidP="00940816">
      <w:pPr>
        <w:spacing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F53DB3">
        <w:rPr>
          <w:rFonts w:ascii="Times New Roman" w:hAnsi="Times New Roman" w:cs="Times New Roman"/>
          <w:bCs/>
          <w:sz w:val="24"/>
          <w:szCs w:val="24"/>
        </w:rPr>
        <w:t xml:space="preserve">Profesor: </w:t>
      </w:r>
      <w:r w:rsidR="00BD11D7" w:rsidRPr="00F53DB3">
        <w:rPr>
          <w:rFonts w:ascii="Times New Roman" w:hAnsi="Times New Roman" w:cs="Times New Roman"/>
          <w:bCs/>
          <w:sz w:val="24"/>
          <w:szCs w:val="24"/>
        </w:rPr>
        <w:t>Martin Emilio Ordoñez</w:t>
      </w:r>
    </w:p>
    <w:p w14:paraId="783DB01B" w14:textId="77777777" w:rsidR="00DE6A10" w:rsidRDefault="00DE6A10" w:rsidP="00940816">
      <w:pPr>
        <w:spacing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396627DB" w14:textId="77777777" w:rsidR="00DE6A10" w:rsidRDefault="00DE6A10" w:rsidP="00940816">
      <w:pPr>
        <w:spacing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64EAD5BA" w14:textId="38D6E8B7" w:rsidR="00E6071F" w:rsidRDefault="00E6071F" w:rsidP="00940816">
      <w:pPr>
        <w:spacing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27AA9703" w14:textId="62453D87" w:rsidR="00CF7B0F" w:rsidRDefault="00CF7B0F" w:rsidP="00940816">
      <w:pPr>
        <w:spacing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15565530" w14:textId="597C7F22" w:rsidR="00CF7B0F" w:rsidRDefault="00CF7B0F" w:rsidP="00940816">
      <w:pPr>
        <w:spacing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1826235B" w14:textId="77777777" w:rsidR="00CF7B0F" w:rsidRDefault="00CF7B0F" w:rsidP="00940816">
      <w:pPr>
        <w:spacing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0CE00A39" w14:textId="77777777" w:rsidR="00E6071F" w:rsidRPr="00F53DB3" w:rsidRDefault="00E6071F" w:rsidP="00940816">
      <w:pPr>
        <w:spacing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4299357F" w14:textId="489BEF6F" w:rsidR="00C46569" w:rsidRDefault="00C46569" w:rsidP="00940816">
      <w:pPr>
        <w:spacing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F53DB3">
        <w:rPr>
          <w:rFonts w:ascii="Times New Roman" w:hAnsi="Times New Roman" w:cs="Times New Roman"/>
          <w:bCs/>
          <w:sz w:val="24"/>
          <w:szCs w:val="24"/>
        </w:rPr>
        <w:t xml:space="preserve">CENTRO PARA EL DESARROLLO TECNOLÓGICO DE LA CONSTRUCCIÓN Y </w:t>
      </w:r>
      <w:r w:rsidR="00940816">
        <w:rPr>
          <w:rFonts w:ascii="Times New Roman" w:hAnsi="Times New Roman" w:cs="Times New Roman"/>
          <w:bCs/>
          <w:sz w:val="24"/>
          <w:szCs w:val="24"/>
        </w:rPr>
        <w:t>L</w:t>
      </w:r>
      <w:r w:rsidRPr="00F53DB3">
        <w:rPr>
          <w:rFonts w:ascii="Times New Roman" w:hAnsi="Times New Roman" w:cs="Times New Roman"/>
          <w:bCs/>
          <w:sz w:val="24"/>
          <w:szCs w:val="24"/>
        </w:rPr>
        <w:t>A INDUSTRIA</w:t>
      </w:r>
      <w:r w:rsidR="0094081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53DB3">
        <w:rPr>
          <w:rFonts w:ascii="Times New Roman" w:hAnsi="Times New Roman" w:cs="Times New Roman"/>
          <w:bCs/>
          <w:sz w:val="24"/>
          <w:szCs w:val="24"/>
        </w:rPr>
        <w:t>REGIONAL QUINDIO</w:t>
      </w:r>
    </w:p>
    <w:p w14:paraId="5977A78A" w14:textId="77777777" w:rsidR="00347199" w:rsidRPr="00F53DB3" w:rsidRDefault="00347199" w:rsidP="00940816">
      <w:pPr>
        <w:spacing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0AA6247A" w14:textId="4DA13C2A" w:rsidR="00C46569" w:rsidRDefault="002F65B5" w:rsidP="001B0BE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53DB3">
        <w:rPr>
          <w:rFonts w:ascii="Times New Roman" w:hAnsi="Times New Roman" w:cs="Times New Roman"/>
          <w:b/>
          <w:noProof/>
          <w:sz w:val="24"/>
          <w:szCs w:val="24"/>
          <w:lang w:val="en-US" w:eastAsia="en-US"/>
        </w:rPr>
        <w:drawing>
          <wp:inline distT="0" distB="0" distL="0" distR="0" wp14:anchorId="3D05B148" wp14:editId="1E6EF80A">
            <wp:extent cx="904875" cy="74292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1690" cy="764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87816" w14:textId="77777777" w:rsidR="009964CC" w:rsidRDefault="006178C9" w:rsidP="00B77955">
      <w:pPr>
        <w:pStyle w:val="Ttulo1"/>
        <w:numPr>
          <w:ilvl w:val="0"/>
          <w:numId w:val="17"/>
        </w:numPr>
      </w:pPr>
      <w:bookmarkStart w:id="0" w:name="_Toc168834736"/>
      <w:r>
        <w:lastRenderedPageBreak/>
        <w:t>Introducción</w:t>
      </w:r>
      <w:bookmarkEnd w:id="0"/>
    </w:p>
    <w:p w14:paraId="60010DB3" w14:textId="682C3BE8" w:rsidR="00CF7B0F" w:rsidRPr="00CF7B0F" w:rsidRDefault="00CF7B0F" w:rsidP="00CF7B0F">
      <w:bookmarkStart w:id="1" w:name="_Toc168834737"/>
      <w:r>
        <w:t xml:space="preserve">        </w:t>
      </w:r>
      <w:r w:rsidRPr="00CF7B0F">
        <w:t>Las herramientas de prototipado son un software que te per</w:t>
      </w:r>
      <w:r>
        <w:t xml:space="preserve">mite crear modelos interactivos </w:t>
      </w:r>
      <w:r w:rsidRPr="00CF7B0F">
        <w:t>de tus diseños de sitios web y aplicaciones móviles. Estos modelos te permiten visualizar y probar la interfaz de usuario de tu diseño antes de comenzar a codificarlo. Esto puede ayudarte a ahorrar tiempo y esfuerzo, y a asegurarte de que tu diseño sea fácil de usar y cumpla con los objetivos de tus usuarios.</w:t>
      </w:r>
    </w:p>
    <w:p w14:paraId="2377796D" w14:textId="6CD61B42" w:rsidR="00CF7B0F" w:rsidRDefault="00CF7B0F" w:rsidP="00CF7B0F">
      <w:r w:rsidRPr="00CF7B0F">
        <w:t>En este proyecto vamos a trabajar con Figma que es una herramienta de diseño y prototipado basada en la web que te permite crear prototipos interactivos de sitios web y aplicaciones móviles.</w:t>
      </w:r>
    </w:p>
    <w:p w14:paraId="6CE0AC22" w14:textId="423C025E" w:rsidR="00CF7B0F" w:rsidRDefault="00CF7B0F" w:rsidP="00CF7B0F"/>
    <w:p w14:paraId="1333965C" w14:textId="2A6A206B" w:rsidR="00CF7B0F" w:rsidRDefault="00CF7B0F" w:rsidP="00CF7B0F"/>
    <w:p w14:paraId="446A76B9" w14:textId="6C3CBC61" w:rsidR="00CF7B0F" w:rsidRDefault="00CF7B0F" w:rsidP="00CF7B0F"/>
    <w:p w14:paraId="7113BD03" w14:textId="7D8ED677" w:rsidR="00CF7B0F" w:rsidRDefault="00CF7B0F" w:rsidP="00CF7B0F"/>
    <w:p w14:paraId="6BC67EC0" w14:textId="4DCE1ACC" w:rsidR="00CF7B0F" w:rsidRDefault="00CF7B0F" w:rsidP="00CF7B0F"/>
    <w:p w14:paraId="76E6D21B" w14:textId="70D005A2" w:rsidR="00CF7B0F" w:rsidRDefault="00CF7B0F" w:rsidP="00CF7B0F"/>
    <w:p w14:paraId="777510B5" w14:textId="15724927" w:rsidR="00CF7B0F" w:rsidRDefault="00CF7B0F" w:rsidP="00CF7B0F"/>
    <w:p w14:paraId="5C6D2A1E" w14:textId="07571FCD" w:rsidR="00CF7B0F" w:rsidRDefault="00CF7B0F" w:rsidP="00CF7B0F"/>
    <w:p w14:paraId="346BA775" w14:textId="7422F807" w:rsidR="00CF7B0F" w:rsidRDefault="00CF7B0F" w:rsidP="00CF7B0F"/>
    <w:p w14:paraId="7C920F76" w14:textId="0E21B8DE" w:rsidR="00CF7B0F" w:rsidRDefault="00CF7B0F" w:rsidP="00CF7B0F"/>
    <w:p w14:paraId="3EBDD73E" w14:textId="1E2D0F7E" w:rsidR="00CF7B0F" w:rsidRDefault="00CF7B0F" w:rsidP="00CF7B0F"/>
    <w:p w14:paraId="41B804E1" w14:textId="36D3351E" w:rsidR="00CF7B0F" w:rsidRDefault="00CF7B0F" w:rsidP="00CF7B0F"/>
    <w:p w14:paraId="5FA98FC5" w14:textId="2DA64623" w:rsidR="00CF7B0F" w:rsidRDefault="00CF7B0F" w:rsidP="00CF7B0F"/>
    <w:p w14:paraId="5EDD892D" w14:textId="081A1456" w:rsidR="00CF7B0F" w:rsidRDefault="00CF7B0F" w:rsidP="00CF7B0F"/>
    <w:p w14:paraId="6B8AD4DF" w14:textId="1017542A" w:rsidR="00CF7B0F" w:rsidRDefault="00CF7B0F" w:rsidP="00CF7B0F"/>
    <w:p w14:paraId="6A0489A0" w14:textId="6A08E0FC" w:rsidR="00CF7B0F" w:rsidRDefault="00CF7B0F" w:rsidP="00CF7B0F"/>
    <w:p w14:paraId="71AC1669" w14:textId="77777777" w:rsidR="00CF7B0F" w:rsidRPr="00CF7B0F" w:rsidRDefault="00CF7B0F" w:rsidP="00CF7B0F"/>
    <w:p w14:paraId="53D55917" w14:textId="77777777" w:rsidR="00013B6C" w:rsidRDefault="00844A04" w:rsidP="00B77955">
      <w:pPr>
        <w:pStyle w:val="Ttulo1"/>
        <w:numPr>
          <w:ilvl w:val="0"/>
          <w:numId w:val="17"/>
        </w:numPr>
      </w:pPr>
      <w:r>
        <w:lastRenderedPageBreak/>
        <w:t>Objetivo</w:t>
      </w:r>
      <w:bookmarkEnd w:id="1"/>
    </w:p>
    <w:p w14:paraId="693ED18B" w14:textId="74A984CC" w:rsidR="00DD5830" w:rsidRPr="00844A04" w:rsidRDefault="00CF7B0F" w:rsidP="00844A04">
      <w:r>
        <w:t>Seleccionar una herramienta</w:t>
      </w:r>
      <w:r>
        <w:t xml:space="preserve"> de prototipado donde pruebe las principales funcionalidades de la herramienta realizando un ejemplo de creación de interfaz con algunos elementos</w:t>
      </w:r>
    </w:p>
    <w:p w14:paraId="29F9C107" w14:textId="77777777" w:rsidR="003F319E" w:rsidRDefault="003F319E" w:rsidP="00B77955">
      <w:pPr>
        <w:pStyle w:val="Ttulo1"/>
        <w:numPr>
          <w:ilvl w:val="0"/>
          <w:numId w:val="17"/>
        </w:numPr>
      </w:pPr>
      <w:bookmarkStart w:id="2" w:name="_Toc168834738"/>
      <w:r>
        <w:t>Contexto del problema (requisitos)</w:t>
      </w:r>
      <w:bookmarkEnd w:id="2"/>
    </w:p>
    <w:p w14:paraId="72C5514A" w14:textId="669B27C0" w:rsidR="003F319E" w:rsidRPr="00CF7B0F" w:rsidRDefault="5B148E21" w:rsidP="5B148E21">
      <w:pPr>
        <w:rPr>
          <w:color w:val="000000" w:themeColor="text1"/>
        </w:rPr>
      </w:pPr>
      <w:r w:rsidRPr="00CF7B0F">
        <w:rPr>
          <w:color w:val="000000" w:themeColor="text1"/>
        </w:rPr>
        <w:t xml:space="preserve">Los aprendices fueron contratados para diseñar una base de datos de una fábrica de tapas, el objetivo principal es llevar control de las ordenes de producción a la vez que tiene control de los inventarios de los insumos que se utilizan para la producción. En el proceso participan del área de ventas, el vendedor que genera el pedido a facturar, este pedido llega primero </w:t>
      </w:r>
      <w:r w:rsidR="007C19CE" w:rsidRPr="00CF7B0F">
        <w:rPr>
          <w:color w:val="000000" w:themeColor="text1"/>
        </w:rPr>
        <w:t>al planeador</w:t>
      </w:r>
      <w:r w:rsidRPr="00CF7B0F">
        <w:rPr>
          <w:color w:val="000000" w:themeColor="text1"/>
        </w:rPr>
        <w:t xml:space="preserve"> quien verifica si se encuentran los materiales disponibles y proporciona las fechas de fabricación de acuerdo a</w:t>
      </w:r>
      <w:r w:rsidR="007C19CE" w:rsidRPr="00CF7B0F">
        <w:rPr>
          <w:color w:val="000000" w:themeColor="text1"/>
        </w:rPr>
        <w:t xml:space="preserve"> </w:t>
      </w:r>
      <w:r w:rsidRPr="00CF7B0F">
        <w:rPr>
          <w:color w:val="000000" w:themeColor="text1"/>
        </w:rPr>
        <w:t xml:space="preserve">la </w:t>
      </w:r>
      <w:r w:rsidR="007C19CE" w:rsidRPr="00CF7B0F">
        <w:rPr>
          <w:color w:val="000000" w:themeColor="text1"/>
        </w:rPr>
        <w:t>disponibilidad</w:t>
      </w:r>
      <w:r w:rsidRPr="00CF7B0F">
        <w:rPr>
          <w:color w:val="000000" w:themeColor="text1"/>
        </w:rPr>
        <w:t xml:space="preserve"> de </w:t>
      </w:r>
      <w:r w:rsidR="007C19CE" w:rsidRPr="00CF7B0F">
        <w:rPr>
          <w:color w:val="000000" w:themeColor="text1"/>
        </w:rPr>
        <w:t>máquinas y</w:t>
      </w:r>
      <w:r w:rsidRPr="00CF7B0F">
        <w:rPr>
          <w:color w:val="000000" w:themeColor="text1"/>
        </w:rPr>
        <w:t xml:space="preserve"> empleados, se produce solo lo que se solicita para la </w:t>
      </w:r>
      <w:r w:rsidR="007C19CE" w:rsidRPr="00CF7B0F">
        <w:rPr>
          <w:color w:val="000000" w:themeColor="text1"/>
        </w:rPr>
        <w:t>venta. En esta parte, participa  el</w:t>
      </w:r>
      <w:r w:rsidRPr="00CF7B0F">
        <w:rPr>
          <w:color w:val="000000" w:themeColor="text1"/>
        </w:rPr>
        <w:t xml:space="preserve"> jefe de producción quien programa la disponibilidad </w:t>
      </w:r>
      <w:r w:rsidR="007C19CE" w:rsidRPr="00CF7B0F">
        <w:rPr>
          <w:color w:val="000000" w:themeColor="text1"/>
        </w:rPr>
        <w:t>del recurso humano y maquinaria ,</w:t>
      </w:r>
      <w:r w:rsidRPr="00CF7B0F">
        <w:rPr>
          <w:color w:val="000000" w:themeColor="text1"/>
        </w:rPr>
        <w:t xml:space="preserve"> recibe los insumos con la orden y aprueba la orden de producción y determina el momento en el que se iniciaría esa producción.</w:t>
      </w:r>
    </w:p>
    <w:p w14:paraId="3BF45198" w14:textId="5B82E57A" w:rsidR="00325068" w:rsidRPr="00CF7B0F" w:rsidRDefault="00325068" w:rsidP="00325068">
      <w:pPr>
        <w:rPr>
          <w:color w:val="000000" w:themeColor="text1"/>
        </w:rPr>
      </w:pPr>
      <w:r w:rsidRPr="00CF7B0F">
        <w:rPr>
          <w:color w:val="000000" w:themeColor="text1"/>
        </w:rPr>
        <w:t xml:space="preserve">Luego de que la producción está lista, una persona recibe el </w:t>
      </w:r>
      <w:r w:rsidR="001B73F0" w:rsidRPr="00CF7B0F">
        <w:rPr>
          <w:color w:val="000000" w:themeColor="text1"/>
        </w:rPr>
        <w:t xml:space="preserve">producto final (las tapas) y las empaca y lleva a la bodega de despacho al cliente. </w:t>
      </w:r>
      <w:r w:rsidR="00A44370" w:rsidRPr="00CF7B0F">
        <w:rPr>
          <w:color w:val="000000" w:themeColor="text1"/>
        </w:rPr>
        <w:t>Esta persona verifica que la orden de producción coincide con la totalidad de los productos entregados.</w:t>
      </w:r>
    </w:p>
    <w:p w14:paraId="371A7489" w14:textId="77777777" w:rsidR="00452DEE" w:rsidRDefault="00452DEE" w:rsidP="00325068"/>
    <w:p w14:paraId="3A312D3F" w14:textId="77777777" w:rsidR="00531CEF" w:rsidRDefault="00531CEF" w:rsidP="00325068"/>
    <w:p w14:paraId="5855C651" w14:textId="77777777" w:rsidR="00531CEF" w:rsidRDefault="00531CEF" w:rsidP="00325068"/>
    <w:p w14:paraId="3BBCD5EA" w14:textId="77777777" w:rsidR="00531CEF" w:rsidRDefault="00531CEF" w:rsidP="00325068"/>
    <w:p w14:paraId="72CAFAA1" w14:textId="77777777" w:rsidR="00531CEF" w:rsidRDefault="00531CEF" w:rsidP="00325068"/>
    <w:p w14:paraId="399401CE" w14:textId="77777777" w:rsidR="00531CEF" w:rsidRDefault="00531CEF" w:rsidP="00325068"/>
    <w:p w14:paraId="28F0CCE2" w14:textId="77777777" w:rsidR="00531CEF" w:rsidRDefault="00531CEF" w:rsidP="00325068"/>
    <w:p w14:paraId="41614B5D" w14:textId="22D03793" w:rsidR="00452DEE" w:rsidRDefault="00452DEE" w:rsidP="00325068">
      <w:r>
        <w:lastRenderedPageBreak/>
        <w:t xml:space="preserve">En la reunión con el jefe de producción se </w:t>
      </w:r>
      <w:r w:rsidR="001320B9">
        <w:t>acord</w:t>
      </w:r>
      <w:r w:rsidR="00041053">
        <w:t xml:space="preserve">aron los siguientes </w:t>
      </w:r>
      <w:r w:rsidR="001E6BBF">
        <w:t>requerimientos:</w:t>
      </w:r>
    </w:p>
    <w:p w14:paraId="59EEB050" w14:textId="1D1D8C76" w:rsidR="00041053" w:rsidRDefault="00041053" w:rsidP="00CF7B0F">
      <w:pPr>
        <w:spacing w:line="360" w:lineRule="auto"/>
        <w:ind w:left="720" w:firstLine="0"/>
      </w:pPr>
      <w:r w:rsidRPr="00041053">
        <w:rPr>
          <w:b/>
          <w:bCs/>
        </w:rPr>
        <w:t>Requerimientos</w:t>
      </w:r>
      <w:r>
        <w:t>:</w:t>
      </w:r>
    </w:p>
    <w:p w14:paraId="11A24384" w14:textId="77777777" w:rsidR="00A8328C" w:rsidRDefault="00A8328C" w:rsidP="00CF7B0F">
      <w:pPr>
        <w:spacing w:line="360" w:lineRule="auto"/>
        <w:ind w:left="720" w:firstLine="0"/>
      </w:pPr>
    </w:p>
    <w:p w14:paraId="6F33B53D" w14:textId="1960E799" w:rsidR="00A634AC" w:rsidRPr="00A634AC" w:rsidRDefault="00A634AC" w:rsidP="00A634AC">
      <w:pPr>
        <w:pStyle w:val="Prrafodelista"/>
        <w:numPr>
          <w:ilvl w:val="0"/>
          <w:numId w:val="23"/>
        </w:numPr>
        <w:spacing w:line="360" w:lineRule="auto"/>
        <w:rPr>
          <w:b/>
        </w:rPr>
      </w:pPr>
      <w:r>
        <w:rPr>
          <w:spacing w:val="-4"/>
          <w:sz w:val="24"/>
        </w:rPr>
        <w:t>El</w:t>
      </w:r>
      <w:r>
        <w:rPr>
          <w:spacing w:val="-5"/>
          <w:sz w:val="24"/>
        </w:rPr>
        <w:t xml:space="preserve"> </w:t>
      </w:r>
      <w:r>
        <w:rPr>
          <w:spacing w:val="-3"/>
          <w:sz w:val="24"/>
        </w:rPr>
        <w:t>sistema</w:t>
      </w:r>
      <w:r>
        <w:rPr>
          <w:spacing w:val="38"/>
          <w:sz w:val="24"/>
        </w:rPr>
        <w:t xml:space="preserve"> </w:t>
      </w:r>
      <w:r>
        <w:rPr>
          <w:spacing w:val="-3"/>
          <w:sz w:val="24"/>
        </w:rPr>
        <w:t>debe</w:t>
      </w:r>
      <w:r>
        <w:rPr>
          <w:spacing w:val="-12"/>
          <w:sz w:val="24"/>
        </w:rPr>
        <w:t xml:space="preserve"> </w:t>
      </w:r>
      <w:r>
        <w:rPr>
          <w:spacing w:val="-3"/>
          <w:sz w:val="24"/>
        </w:rPr>
        <w:t>tener</w:t>
      </w:r>
      <w:r>
        <w:rPr>
          <w:spacing w:val="14"/>
          <w:sz w:val="24"/>
        </w:rPr>
        <w:t xml:space="preserve"> </w:t>
      </w:r>
      <w:r>
        <w:rPr>
          <w:spacing w:val="-3"/>
          <w:sz w:val="24"/>
        </w:rPr>
        <w:t>contraseña</w:t>
      </w:r>
    </w:p>
    <w:p w14:paraId="35A1A529" w14:textId="2E2332AF" w:rsidR="00A634AC" w:rsidRPr="00A634AC" w:rsidRDefault="00A634AC" w:rsidP="00A634AC">
      <w:pPr>
        <w:pStyle w:val="Prrafodelista"/>
        <w:numPr>
          <w:ilvl w:val="0"/>
          <w:numId w:val="23"/>
        </w:numPr>
        <w:spacing w:line="360" w:lineRule="auto"/>
        <w:rPr>
          <w:b/>
        </w:rPr>
      </w:pPr>
      <w:r>
        <w:rPr>
          <w:spacing w:val="-4"/>
          <w:sz w:val="24"/>
        </w:rPr>
        <w:t>Usuario</w:t>
      </w:r>
      <w:r>
        <w:rPr>
          <w:spacing w:val="19"/>
          <w:sz w:val="24"/>
        </w:rPr>
        <w:t xml:space="preserve"> </w:t>
      </w:r>
      <w:r>
        <w:rPr>
          <w:spacing w:val="-3"/>
          <w:sz w:val="24"/>
        </w:rPr>
        <w:t>registrado</w:t>
      </w:r>
    </w:p>
    <w:p w14:paraId="175C30AE" w14:textId="2ADF47D1" w:rsidR="00A634AC" w:rsidRPr="00A634AC" w:rsidRDefault="00A634AC" w:rsidP="00A634AC">
      <w:pPr>
        <w:pStyle w:val="Prrafodelista"/>
        <w:numPr>
          <w:ilvl w:val="0"/>
          <w:numId w:val="23"/>
        </w:numPr>
        <w:spacing w:line="360" w:lineRule="auto"/>
        <w:rPr>
          <w:b/>
        </w:rPr>
      </w:pPr>
      <w:r>
        <w:rPr>
          <w:sz w:val="24"/>
        </w:rPr>
        <w:t>Ventas ingresara</w:t>
      </w:r>
      <w:r>
        <w:rPr>
          <w:spacing w:val="42"/>
          <w:sz w:val="24"/>
        </w:rPr>
        <w:t xml:space="preserve"> </w:t>
      </w:r>
      <w:r>
        <w:rPr>
          <w:sz w:val="24"/>
        </w:rPr>
        <w:t>los</w:t>
      </w:r>
      <w:r>
        <w:rPr>
          <w:spacing w:val="18"/>
          <w:sz w:val="24"/>
        </w:rPr>
        <w:t xml:space="preserve"> </w:t>
      </w:r>
      <w:r>
        <w:rPr>
          <w:sz w:val="24"/>
        </w:rPr>
        <w:t>datos</w:t>
      </w:r>
      <w:r>
        <w:rPr>
          <w:spacing w:val="10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proveedores</w:t>
      </w:r>
      <w:r>
        <w:rPr>
          <w:spacing w:val="17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 w:rsidR="00A8328C">
        <w:rPr>
          <w:sz w:val="24"/>
        </w:rPr>
        <w:t xml:space="preserve">clientes </w:t>
      </w:r>
      <w:r w:rsidR="00323C5F">
        <w:rPr>
          <w:spacing w:val="-57"/>
          <w:sz w:val="24"/>
        </w:rPr>
        <w:t>del</w:t>
      </w:r>
      <w:r w:rsidR="00323C5F">
        <w:rPr>
          <w:spacing w:val="6"/>
          <w:sz w:val="24"/>
        </w:rPr>
        <w:t xml:space="preserve"> producto</w:t>
      </w:r>
    </w:p>
    <w:p w14:paraId="2AFFD807" w14:textId="112F4F3E" w:rsidR="00A634AC" w:rsidRPr="00A634AC" w:rsidRDefault="00A634AC" w:rsidP="00961F70">
      <w:pPr>
        <w:pStyle w:val="Prrafodelista"/>
        <w:numPr>
          <w:ilvl w:val="0"/>
          <w:numId w:val="23"/>
        </w:numPr>
        <w:jc w:val="both"/>
        <w:rPr>
          <w:b/>
        </w:rPr>
      </w:pPr>
      <w:r>
        <w:t>El</w:t>
      </w:r>
      <w:r w:rsidRPr="00A634AC">
        <w:rPr>
          <w:spacing w:val="72"/>
        </w:rPr>
        <w:t xml:space="preserve"> </w:t>
      </w:r>
      <w:r>
        <w:t xml:space="preserve">sistema </w:t>
      </w:r>
      <w:r>
        <w:t>permite</w:t>
      </w:r>
      <w:r>
        <w:t xml:space="preserve"> </w:t>
      </w:r>
      <w:r>
        <w:t>el</w:t>
      </w:r>
      <w:r w:rsidRPr="00A634AC">
        <w:rPr>
          <w:spacing w:val="77"/>
        </w:rPr>
        <w:t xml:space="preserve"> </w:t>
      </w:r>
      <w:r>
        <w:t>registro de productos</w:t>
      </w:r>
      <w:r w:rsidRPr="00A634AC">
        <w:rPr>
          <w:spacing w:val="28"/>
        </w:rPr>
        <w:t xml:space="preserve"> </w:t>
      </w:r>
      <w:r>
        <w:t>en</w:t>
      </w:r>
      <w:r w:rsidRPr="00A634AC">
        <w:rPr>
          <w:spacing w:val="18"/>
        </w:rPr>
        <w:t xml:space="preserve"> </w:t>
      </w:r>
      <w:r>
        <w:t>la</w:t>
      </w:r>
      <w:r w:rsidRPr="00A634AC">
        <w:rPr>
          <w:spacing w:val="17"/>
        </w:rPr>
        <w:t xml:space="preserve"> </w:t>
      </w:r>
      <w:r>
        <w:t>base</w:t>
      </w:r>
      <w:r w:rsidRPr="00A634AC">
        <w:rPr>
          <w:spacing w:val="17"/>
        </w:rPr>
        <w:t xml:space="preserve"> </w:t>
      </w:r>
      <w:r>
        <w:t>de</w:t>
      </w:r>
      <w:r w:rsidRPr="00A634AC">
        <w:rPr>
          <w:spacing w:val="4"/>
        </w:rPr>
        <w:t xml:space="preserve"> </w:t>
      </w:r>
      <w:r>
        <w:t>datos</w:t>
      </w:r>
      <w:r w:rsidRPr="00A634AC">
        <w:rPr>
          <w:spacing w:val="15"/>
        </w:rPr>
        <w:t xml:space="preserve"> </w:t>
      </w:r>
      <w:r w:rsidR="0097298C">
        <w:t>la lista de clientes y proveedores</w:t>
      </w:r>
    </w:p>
    <w:p w14:paraId="374BB482" w14:textId="65A58757" w:rsidR="00A8328C" w:rsidRDefault="00A8328C" w:rsidP="00A8328C">
      <w:pPr>
        <w:pStyle w:val="Prrafodelista"/>
        <w:numPr>
          <w:ilvl w:val="0"/>
          <w:numId w:val="23"/>
        </w:numPr>
        <w:spacing w:line="360" w:lineRule="auto"/>
      </w:pPr>
      <w:r>
        <w:t xml:space="preserve">Planificación de la </w:t>
      </w:r>
      <w:r w:rsidR="0097298C">
        <w:t>producción se d</w:t>
      </w:r>
      <w:r>
        <w:t>efine la cantidad de tapas a producir, los plazos y los recursos necesarios.</w:t>
      </w:r>
    </w:p>
    <w:p w14:paraId="32B63B25" w14:textId="04175798" w:rsidR="00323C5F" w:rsidRPr="0097298C" w:rsidRDefault="00323C5F" w:rsidP="00323C5F">
      <w:pPr>
        <w:pStyle w:val="TableParagraph"/>
        <w:numPr>
          <w:ilvl w:val="0"/>
          <w:numId w:val="23"/>
        </w:numPr>
        <w:spacing w:line="360" w:lineRule="auto"/>
        <w:rPr>
          <w:b/>
        </w:rPr>
      </w:pPr>
      <w:r w:rsidRPr="00CD2767">
        <w:rPr>
          <w:spacing w:val="-1"/>
          <w:sz w:val="24"/>
        </w:rPr>
        <w:t>El</w:t>
      </w:r>
      <w:r w:rsidRPr="00CD2767">
        <w:rPr>
          <w:spacing w:val="-14"/>
          <w:sz w:val="24"/>
        </w:rPr>
        <w:t xml:space="preserve"> </w:t>
      </w:r>
      <w:r w:rsidRPr="00CD2767">
        <w:rPr>
          <w:spacing w:val="-1"/>
          <w:sz w:val="24"/>
        </w:rPr>
        <w:t>sistema</w:t>
      </w:r>
      <w:r w:rsidRPr="00CD2767">
        <w:rPr>
          <w:spacing w:val="21"/>
          <w:sz w:val="24"/>
        </w:rPr>
        <w:t xml:space="preserve"> </w:t>
      </w:r>
      <w:r w:rsidRPr="00CD2767">
        <w:rPr>
          <w:spacing w:val="-1"/>
          <w:sz w:val="24"/>
        </w:rPr>
        <w:t>permite</w:t>
      </w:r>
      <w:r w:rsidRPr="00CD2767">
        <w:rPr>
          <w:spacing w:val="21"/>
          <w:sz w:val="24"/>
        </w:rPr>
        <w:t xml:space="preserve"> </w:t>
      </w:r>
      <w:r w:rsidRPr="00CD2767">
        <w:rPr>
          <w:spacing w:val="-1"/>
          <w:sz w:val="24"/>
        </w:rPr>
        <w:t>que</w:t>
      </w:r>
      <w:r w:rsidRPr="00CD2767">
        <w:rPr>
          <w:spacing w:val="-9"/>
          <w:sz w:val="24"/>
        </w:rPr>
        <w:t xml:space="preserve"> </w:t>
      </w:r>
      <w:r w:rsidRPr="00CD2767">
        <w:rPr>
          <w:sz w:val="24"/>
        </w:rPr>
        <w:t>el</w:t>
      </w:r>
      <w:r w:rsidRPr="00CD2767">
        <w:rPr>
          <w:spacing w:val="-14"/>
          <w:sz w:val="24"/>
        </w:rPr>
        <w:t xml:space="preserve"> </w:t>
      </w:r>
      <w:r w:rsidR="0097298C">
        <w:rPr>
          <w:sz w:val="24"/>
        </w:rPr>
        <w:t xml:space="preserve">planeador ingrese órdenes a realizar y </w:t>
      </w:r>
      <w:r w:rsidRPr="00CD2767">
        <w:rPr>
          <w:spacing w:val="7"/>
          <w:sz w:val="24"/>
        </w:rPr>
        <w:t>visualice</w:t>
      </w:r>
      <w:r w:rsidRPr="00CD2767">
        <w:rPr>
          <w:spacing w:val="27"/>
          <w:sz w:val="24"/>
        </w:rPr>
        <w:t xml:space="preserve"> </w:t>
      </w:r>
      <w:r w:rsidRPr="00CD2767">
        <w:rPr>
          <w:spacing w:val="-2"/>
          <w:sz w:val="24"/>
        </w:rPr>
        <w:t>las</w:t>
      </w:r>
      <w:r w:rsidRPr="00CD2767">
        <w:rPr>
          <w:spacing w:val="-4"/>
          <w:sz w:val="24"/>
        </w:rPr>
        <w:t xml:space="preserve"> </w:t>
      </w:r>
      <w:r w:rsidRPr="00CD2767">
        <w:rPr>
          <w:spacing w:val="-2"/>
          <w:sz w:val="24"/>
        </w:rPr>
        <w:t>ordenes</w:t>
      </w:r>
      <w:r w:rsidRPr="00CD2767">
        <w:rPr>
          <w:spacing w:val="-4"/>
          <w:sz w:val="24"/>
        </w:rPr>
        <w:t xml:space="preserve"> </w:t>
      </w:r>
      <w:r>
        <w:rPr>
          <w:spacing w:val="-4"/>
          <w:sz w:val="24"/>
        </w:rPr>
        <w:t>f</w:t>
      </w:r>
      <w:r w:rsidRPr="00CD2767">
        <w:rPr>
          <w:spacing w:val="-1"/>
          <w:sz w:val="24"/>
        </w:rPr>
        <w:t>abricadas</w:t>
      </w:r>
    </w:p>
    <w:p w14:paraId="0A4DF312" w14:textId="2E10E17D" w:rsidR="0097298C" w:rsidRPr="0097298C" w:rsidRDefault="0097298C" w:rsidP="00323C5F">
      <w:pPr>
        <w:pStyle w:val="TableParagraph"/>
        <w:numPr>
          <w:ilvl w:val="0"/>
          <w:numId w:val="23"/>
        </w:numPr>
        <w:spacing w:line="360" w:lineRule="auto"/>
        <w:rPr>
          <w:b/>
        </w:rPr>
      </w:pPr>
      <w:r>
        <w:rPr>
          <w:spacing w:val="-1"/>
          <w:sz w:val="24"/>
        </w:rPr>
        <w:t xml:space="preserve">El sistema permite ver a los usuarios las ordenes fabricadas y las pendientes por fabricar </w:t>
      </w:r>
    </w:p>
    <w:p w14:paraId="58A732B4" w14:textId="40729DE2" w:rsidR="0097298C" w:rsidRPr="00A8328C" w:rsidRDefault="0097298C" w:rsidP="00323C5F">
      <w:pPr>
        <w:pStyle w:val="TableParagraph"/>
        <w:numPr>
          <w:ilvl w:val="0"/>
          <w:numId w:val="23"/>
        </w:numPr>
        <w:spacing w:line="360" w:lineRule="auto"/>
        <w:rPr>
          <w:b/>
        </w:rPr>
      </w:pPr>
      <w:r>
        <w:rPr>
          <w:spacing w:val="-1"/>
          <w:sz w:val="24"/>
        </w:rPr>
        <w:t>El sistema permite ver los productos con sus insumos</w:t>
      </w:r>
    </w:p>
    <w:p w14:paraId="38722079" w14:textId="0E98FD35" w:rsidR="00A8328C" w:rsidRDefault="00A8328C" w:rsidP="00A8328C">
      <w:pPr>
        <w:pStyle w:val="Prrafodelista"/>
        <w:numPr>
          <w:ilvl w:val="0"/>
          <w:numId w:val="23"/>
        </w:numPr>
        <w:spacing w:line="360" w:lineRule="auto"/>
      </w:pPr>
      <w:r>
        <w:t>Inventario de insumos un registro actualizado de los insumos necesarios para fabricar las tapas (materiales, componentes, etc.).</w:t>
      </w:r>
    </w:p>
    <w:p w14:paraId="607B2D27" w14:textId="192202E6" w:rsidR="00A8328C" w:rsidRDefault="00A8328C" w:rsidP="0097298C">
      <w:pPr>
        <w:pStyle w:val="TableParagraph"/>
        <w:spacing w:line="360" w:lineRule="auto"/>
        <w:ind w:left="2160" w:firstLine="0"/>
        <w:rPr>
          <w:b/>
        </w:rPr>
      </w:pPr>
    </w:p>
    <w:p w14:paraId="48D5E255" w14:textId="687B9615" w:rsidR="00446AE5" w:rsidRDefault="00446AE5" w:rsidP="0097298C">
      <w:pPr>
        <w:pStyle w:val="TableParagraph"/>
        <w:spacing w:line="360" w:lineRule="auto"/>
        <w:ind w:left="2160" w:firstLine="0"/>
        <w:rPr>
          <w:b/>
        </w:rPr>
      </w:pPr>
    </w:p>
    <w:p w14:paraId="68399D3C" w14:textId="77777777" w:rsidR="00446AE5" w:rsidRPr="00CD2767" w:rsidRDefault="00446AE5" w:rsidP="0097298C">
      <w:pPr>
        <w:pStyle w:val="TableParagraph"/>
        <w:spacing w:line="360" w:lineRule="auto"/>
        <w:ind w:left="2160" w:firstLine="0"/>
        <w:rPr>
          <w:b/>
        </w:rPr>
      </w:pPr>
    </w:p>
    <w:p w14:paraId="68A39BCA" w14:textId="77777777" w:rsidR="00CD2767" w:rsidRPr="00CD2767" w:rsidRDefault="00CD2767" w:rsidP="00A8328C">
      <w:pPr>
        <w:pStyle w:val="Prrafodelista"/>
        <w:ind w:left="2160" w:firstLine="0"/>
        <w:jc w:val="both"/>
        <w:rPr>
          <w:b/>
        </w:rPr>
      </w:pPr>
    </w:p>
    <w:p w14:paraId="14932A00" w14:textId="6795922E" w:rsidR="00A634AC" w:rsidRPr="00A634AC" w:rsidRDefault="00CD2767" w:rsidP="00CD2767">
      <w:pPr>
        <w:pStyle w:val="TableParagraph"/>
        <w:spacing w:line="247" w:lineRule="exact"/>
        <w:ind w:left="127"/>
        <w:rPr>
          <w:b/>
        </w:rPr>
      </w:pPr>
      <w:r>
        <w:rPr>
          <w:spacing w:val="-1"/>
          <w:sz w:val="24"/>
        </w:rPr>
        <w:t xml:space="preserve">                                  </w:t>
      </w:r>
    </w:p>
    <w:p w14:paraId="44E048EA" w14:textId="77777777" w:rsidR="00A634AC" w:rsidRPr="00A634AC" w:rsidRDefault="00A634AC" w:rsidP="00A634AC">
      <w:pPr>
        <w:jc w:val="both"/>
        <w:rPr>
          <w:b/>
        </w:rPr>
      </w:pPr>
    </w:p>
    <w:p w14:paraId="56A53BEB" w14:textId="3EF3A48B" w:rsidR="00A634AC" w:rsidRDefault="00A634AC" w:rsidP="00A634AC">
      <w:pPr>
        <w:pStyle w:val="Prrafodelista"/>
        <w:spacing w:line="360" w:lineRule="auto"/>
        <w:ind w:left="1440" w:firstLine="0"/>
      </w:pPr>
    </w:p>
    <w:p w14:paraId="23FC3274" w14:textId="77777777" w:rsidR="00A634AC" w:rsidRDefault="00A634AC" w:rsidP="00A634AC">
      <w:pPr>
        <w:pStyle w:val="Prrafodelista"/>
        <w:spacing w:line="360" w:lineRule="auto"/>
        <w:ind w:left="1440" w:firstLine="0"/>
      </w:pPr>
    </w:p>
    <w:p w14:paraId="60236BEA" w14:textId="00DCE9A3" w:rsidR="00A634AC" w:rsidRDefault="00A634AC" w:rsidP="00A634AC">
      <w:pPr>
        <w:spacing w:line="360" w:lineRule="auto"/>
      </w:pPr>
    </w:p>
    <w:p w14:paraId="35FBB37C" w14:textId="068535D1" w:rsidR="00A634AC" w:rsidRDefault="00A634AC" w:rsidP="00A634AC">
      <w:pPr>
        <w:spacing w:line="360" w:lineRule="auto"/>
      </w:pPr>
    </w:p>
    <w:p w14:paraId="3F6E3E03" w14:textId="77777777" w:rsidR="00A634AC" w:rsidRDefault="00A634AC" w:rsidP="00A634AC">
      <w:pPr>
        <w:spacing w:line="360" w:lineRule="auto"/>
      </w:pPr>
    </w:p>
    <w:p w14:paraId="16CC71CE" w14:textId="5C554233" w:rsidR="009964CC" w:rsidRDefault="00D20099" w:rsidP="003F702E">
      <w:pPr>
        <w:pStyle w:val="Ttulo1"/>
        <w:numPr>
          <w:ilvl w:val="0"/>
          <w:numId w:val="17"/>
        </w:numPr>
      </w:pPr>
      <w:bookmarkStart w:id="3" w:name="_Toc168834739"/>
      <w:r>
        <w:lastRenderedPageBreak/>
        <w:t>Análisis y diseño</w:t>
      </w:r>
      <w:bookmarkEnd w:id="3"/>
    </w:p>
    <w:p w14:paraId="3B107A30" w14:textId="3BC9C83A" w:rsidR="00697C72" w:rsidRDefault="00697C72" w:rsidP="00697C72">
      <w:r>
        <w:t>En esta sección se identifican con claridad los requerimientos, las entidades, lo</w:t>
      </w:r>
      <w:r w:rsidR="00BB4155">
        <w:t>s atributos, las relaciones y restricciones que se</w:t>
      </w:r>
      <w:r w:rsidR="00F831D5">
        <w:t xml:space="preserve"> plantean en el contexto del problema.</w:t>
      </w:r>
      <w:r w:rsidR="003670E6">
        <w:t xml:space="preserve"> Según el material de estudio, se recomendaría para este problema el uso de una arquitectura </w:t>
      </w:r>
      <w:r w:rsidR="00F77B8F">
        <w:t>de bases de datos única (single Database)</w:t>
      </w:r>
      <w:r w:rsidR="00FE6BD6">
        <w:t xml:space="preserve"> ya que el cliente manifestó que solo tiene una planta de producción</w:t>
      </w:r>
      <w:r w:rsidR="00EB7A2A">
        <w:t xml:space="preserve"> y además no tiene pensado abrir otras plantas en el futuro </w:t>
      </w:r>
      <w:r w:rsidR="005870AF">
        <w:t>Sinembargo</w:t>
      </w:r>
      <w:r w:rsidR="001E6BBF">
        <w:t>, sugerimos</w:t>
      </w:r>
      <w:r w:rsidR="002F62FD">
        <w:t xml:space="preserve"> como diseñadores un esquema diferente, denominado esquema separado. La razón que consideramos es que el aislamiento de los datos</w:t>
      </w:r>
      <w:r w:rsidR="00E4173F">
        <w:t xml:space="preserve"> permite mantener los datos de la planta de producción aislados de otros esquemas. Esto es útil si necesitamos controlar el acceso y la seguridad de los datos de manera más granular, como se mencionó en la introducción de este documento y en función de</w:t>
      </w:r>
      <w:r w:rsidR="00902483">
        <w:t xml:space="preserve">l objetivo </w:t>
      </w:r>
      <w:r w:rsidR="005870AF">
        <w:t>de este</w:t>
      </w:r>
      <w:r w:rsidR="00902483">
        <w:t>. La escalabilidad es otra ventaja, si en el futuro la planta crece o se expande</w:t>
      </w:r>
      <w:r w:rsidR="001C1AC4">
        <w:t xml:space="preserve">, los </w:t>
      </w:r>
      <w:r w:rsidR="005870AF">
        <w:t>esquemas separados</w:t>
      </w:r>
      <w:r w:rsidR="001C1AC4">
        <w:t xml:space="preserve"> permiten hacerlo sin afectar la estructura general de la base de datos. Cada planta tendría su propio</w:t>
      </w:r>
      <w:r w:rsidR="00CD3312">
        <w:t xml:space="preserve"> esquema, lo que facilita la escalabilidad. Finalmente, la </w:t>
      </w:r>
      <w:r w:rsidR="009B26DB">
        <w:t>personalización de cada esquema según necesidades específicas</w:t>
      </w:r>
      <w:r w:rsidR="00671AAF">
        <w:t xml:space="preserve"> como campos adicionales o configuraciones específicas se pueden modificar sin afectar las demás.</w:t>
      </w:r>
    </w:p>
    <w:p w14:paraId="76AE3172" w14:textId="64E787CE" w:rsidR="00DE44CA" w:rsidRDefault="005A0E02" w:rsidP="00697C72">
      <w:r>
        <w:t>L</w:t>
      </w:r>
      <w:r w:rsidRPr="005A0E02">
        <w:t xml:space="preserve">os esquemas se refieren a la estructura o diseño de </w:t>
      </w:r>
      <w:r>
        <w:t>la</w:t>
      </w:r>
      <w:r w:rsidRPr="005A0E02">
        <w:t xml:space="preserve"> base de datos. Incluyen la definición de tablas, campos, relaciones, vistas, índices y otros elementos que organizan y gestionan los datos. Los esquemas ayudan a garantizar la integridad y consistencia de los datos, facilitando su acceso y manipulación eficiente</w:t>
      </w:r>
    </w:p>
    <w:p w14:paraId="2151D369" w14:textId="582BEDA0" w:rsidR="009D5BF3" w:rsidRDefault="009D5BF3" w:rsidP="00697C72"/>
    <w:p w14:paraId="2847ED7E" w14:textId="77777777" w:rsidR="009D5BF3" w:rsidRPr="009D5BF3" w:rsidRDefault="009D5BF3" w:rsidP="00697C72">
      <w:pPr>
        <w:rPr>
          <w:rFonts w:asciiTheme="minorHAnsi" w:hAnsiTheme="minorHAnsi" w:cstheme="minorHAnsi"/>
        </w:rPr>
      </w:pPr>
    </w:p>
    <w:p w14:paraId="3488BCB9" w14:textId="48ADFA9E" w:rsidR="009D5BF3" w:rsidRPr="009D5BF3" w:rsidRDefault="005A0E02" w:rsidP="009D5BF3">
      <w:pPr>
        <w:rPr>
          <w:rFonts w:asciiTheme="minorHAnsi" w:hAnsiTheme="minorHAnsi" w:cstheme="minorHAnsi"/>
          <w:b/>
        </w:rPr>
      </w:pPr>
      <w:r w:rsidRPr="009D5BF3">
        <w:rPr>
          <w:rFonts w:asciiTheme="minorHAnsi" w:hAnsiTheme="minorHAnsi" w:cstheme="minorHAnsi"/>
        </w:rPr>
        <w:t>.</w:t>
      </w:r>
      <w:r w:rsidR="009D5BF3" w:rsidRPr="009D5BF3">
        <w:rPr>
          <w:rFonts w:asciiTheme="minorHAnsi" w:hAnsiTheme="minorHAnsi" w:cstheme="minorHAnsi"/>
          <w:b/>
        </w:rPr>
        <w:t xml:space="preserve"> </w:t>
      </w:r>
      <w:r w:rsidR="009D5BF3" w:rsidRPr="009D5BF3">
        <w:rPr>
          <w:rFonts w:asciiTheme="minorHAnsi" w:hAnsiTheme="minorHAnsi" w:cstheme="minorHAnsi"/>
          <w:b/>
        </w:rPr>
        <w:t>FIGMA</w:t>
      </w:r>
    </w:p>
    <w:p w14:paraId="7CBCCDBC" w14:textId="77777777" w:rsidR="009D5BF3" w:rsidRPr="009D5BF3" w:rsidRDefault="009D5BF3" w:rsidP="009D5BF3">
      <w:pPr>
        <w:rPr>
          <w:rFonts w:asciiTheme="minorHAnsi" w:hAnsiTheme="minorHAnsi" w:cstheme="minorHAnsi"/>
          <w:b/>
        </w:rPr>
      </w:pPr>
      <w:r w:rsidRPr="009D5BF3">
        <w:rPr>
          <w:rFonts w:asciiTheme="minorHAnsi" w:hAnsiTheme="minorHAnsi" w:cstheme="minorHAnsi"/>
          <w:b/>
        </w:rPr>
        <w:t>Características de Figma</w:t>
      </w:r>
    </w:p>
    <w:p w14:paraId="722D9EE7" w14:textId="77777777" w:rsidR="009D5BF3" w:rsidRPr="009D5BF3" w:rsidRDefault="009D5BF3" w:rsidP="009D5BF3">
      <w:pPr>
        <w:rPr>
          <w:rFonts w:asciiTheme="minorHAnsi" w:hAnsiTheme="minorHAnsi" w:cstheme="minorHAnsi"/>
        </w:rPr>
      </w:pPr>
    </w:p>
    <w:p w14:paraId="5B35FCA0" w14:textId="77777777" w:rsidR="009D5BF3" w:rsidRPr="009D5BF3" w:rsidRDefault="009D5BF3" w:rsidP="009D5BF3">
      <w:pPr>
        <w:rPr>
          <w:rFonts w:asciiTheme="minorHAnsi" w:hAnsiTheme="minorHAnsi" w:cstheme="minorHAnsi"/>
        </w:rPr>
      </w:pPr>
      <w:r w:rsidRPr="009D5BF3">
        <w:rPr>
          <w:rFonts w:asciiTheme="minorHAnsi" w:hAnsiTheme="minorHAnsi" w:cstheme="minorHAnsi"/>
        </w:rPr>
        <w:t>Lo más interesante de Figma es su usabilidad. Es intuitiva y fácil de utilizar.</w:t>
      </w:r>
    </w:p>
    <w:p w14:paraId="412977F1" w14:textId="77777777" w:rsidR="009D5BF3" w:rsidRPr="009D5BF3" w:rsidRDefault="009D5BF3" w:rsidP="009D5BF3">
      <w:pPr>
        <w:rPr>
          <w:rFonts w:asciiTheme="minorHAnsi" w:hAnsiTheme="minorHAnsi" w:cstheme="minorHAnsi"/>
        </w:rPr>
      </w:pPr>
      <w:r w:rsidRPr="009D5BF3">
        <w:rPr>
          <w:rFonts w:asciiTheme="minorHAnsi" w:hAnsiTheme="minorHAnsi" w:cstheme="minorHAnsi"/>
        </w:rPr>
        <w:lastRenderedPageBreak/>
        <w:t>Al ser también un editor de gráficos vectoriales, podrás utilizarlo para maquetar todo tipo de piezas digitales e interactivas.</w:t>
      </w:r>
    </w:p>
    <w:p w14:paraId="6EEB2F04" w14:textId="77777777" w:rsidR="009D5BF3" w:rsidRPr="009D5BF3" w:rsidRDefault="009D5BF3" w:rsidP="009D5BF3">
      <w:pPr>
        <w:rPr>
          <w:rFonts w:asciiTheme="minorHAnsi" w:hAnsiTheme="minorHAnsi" w:cstheme="minorHAnsi"/>
          <w:lang w:val="es-ES"/>
        </w:rPr>
      </w:pPr>
      <w:r w:rsidRPr="009D5BF3">
        <w:rPr>
          <w:rFonts w:asciiTheme="minorHAnsi" w:hAnsiTheme="minorHAnsi" w:cstheme="minorHAnsi"/>
        </w:rPr>
        <w:t>Puedes exportar en formatos estándar como .pdf, .png, .jpg.   Figma funciona con plugins que podrás añadir y ampliar su uso puedes compartir el trabajo con tus compañeros desde la nube, te permite sistematizar todos tus diseños y alojarlos en la nube</w:t>
      </w:r>
    </w:p>
    <w:p w14:paraId="4F779DD2" w14:textId="77777777" w:rsidR="009D5BF3" w:rsidRPr="009D5BF3" w:rsidRDefault="009D5BF3" w:rsidP="009D5BF3">
      <w:pPr>
        <w:rPr>
          <w:rFonts w:asciiTheme="minorHAnsi" w:hAnsiTheme="minorHAnsi" w:cstheme="minorHAnsi"/>
        </w:rPr>
      </w:pPr>
      <w:r w:rsidRPr="009D5BF3">
        <w:rPr>
          <w:rFonts w:asciiTheme="minorHAnsi" w:hAnsiTheme="minorHAnsi" w:cstheme="minorHAnsi"/>
        </w:rPr>
        <w:t>Figma funciona con páginas, lo que te va a permitir tener las plantillas, colores y todos los elementos que necesites en un mismo archivo y separados por estas páginas</w:t>
      </w:r>
    </w:p>
    <w:p w14:paraId="3AEE5463" w14:textId="77777777" w:rsidR="009D5BF3" w:rsidRPr="009D5BF3" w:rsidRDefault="009D5BF3" w:rsidP="009D5BF3">
      <w:pPr>
        <w:rPr>
          <w:rFonts w:asciiTheme="minorHAnsi" w:hAnsiTheme="minorHAnsi" w:cstheme="minorHAnsi"/>
        </w:rPr>
      </w:pPr>
      <w:r w:rsidRPr="009D5BF3">
        <w:rPr>
          <w:rFonts w:asciiTheme="minorHAnsi" w:hAnsiTheme="minorHAnsi" w:cstheme="minorHAnsi"/>
        </w:rPr>
        <w:t>Tiene versión gratuita</w:t>
      </w:r>
    </w:p>
    <w:p w14:paraId="64281E4C" w14:textId="77777777" w:rsidR="009D5BF3" w:rsidRPr="009D5BF3" w:rsidRDefault="009D5BF3" w:rsidP="009D5BF3">
      <w:pPr>
        <w:spacing w:line="360" w:lineRule="auto"/>
        <w:jc w:val="both"/>
        <w:rPr>
          <w:rFonts w:asciiTheme="minorHAnsi" w:hAnsiTheme="minorHAnsi" w:cstheme="minorHAnsi"/>
          <w:lang w:val="es-ES"/>
        </w:rPr>
      </w:pPr>
      <w:r w:rsidRPr="009D5BF3">
        <w:rPr>
          <w:rFonts w:asciiTheme="minorHAnsi" w:hAnsiTheme="minorHAnsi" w:cstheme="minorHAnsi"/>
          <w:noProof/>
          <w:lang w:val="en-US" w:eastAsia="en-US"/>
        </w:rPr>
        <w:drawing>
          <wp:inline distT="0" distB="0" distL="0" distR="0" wp14:anchorId="64A02622" wp14:editId="7861C4C4">
            <wp:extent cx="5078803" cy="2855384"/>
            <wp:effectExtent l="0" t="0" r="7620" b="254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0083" cy="2861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F3C9F" w14:textId="77777777" w:rsidR="009D5BF3" w:rsidRPr="009D5BF3" w:rsidRDefault="009D5BF3" w:rsidP="009D5BF3">
      <w:pPr>
        <w:spacing w:line="360" w:lineRule="auto"/>
        <w:jc w:val="both"/>
        <w:rPr>
          <w:rFonts w:asciiTheme="minorHAnsi" w:hAnsiTheme="minorHAnsi" w:cstheme="minorHAnsi"/>
          <w:lang w:val="es-ES"/>
        </w:rPr>
      </w:pPr>
      <w:r w:rsidRPr="009D5BF3">
        <w:rPr>
          <w:rFonts w:asciiTheme="minorHAnsi" w:hAnsiTheme="minorHAnsi" w:cstheme="minorHAnsi"/>
          <w:lang w:val="es-ES"/>
        </w:rPr>
        <w:t xml:space="preserve"> </w:t>
      </w:r>
    </w:p>
    <w:p w14:paraId="336598FF" w14:textId="77777777" w:rsidR="009D5BF3" w:rsidRPr="009D5BF3" w:rsidRDefault="009D5BF3" w:rsidP="009D5BF3">
      <w:pPr>
        <w:spacing w:line="360" w:lineRule="auto"/>
        <w:jc w:val="both"/>
        <w:rPr>
          <w:rFonts w:asciiTheme="minorHAnsi" w:hAnsiTheme="minorHAnsi" w:cstheme="minorHAnsi"/>
        </w:rPr>
      </w:pPr>
    </w:p>
    <w:p w14:paraId="5BAB4494" w14:textId="77777777" w:rsidR="009D5BF3" w:rsidRPr="009D5BF3" w:rsidRDefault="009D5BF3" w:rsidP="009D5BF3">
      <w:pPr>
        <w:spacing w:line="360" w:lineRule="auto"/>
        <w:jc w:val="both"/>
        <w:rPr>
          <w:rFonts w:asciiTheme="minorHAnsi" w:hAnsiTheme="minorHAnsi" w:cstheme="minorHAnsi"/>
        </w:rPr>
      </w:pPr>
    </w:p>
    <w:p w14:paraId="5472C8B7" w14:textId="77777777" w:rsidR="009D5BF3" w:rsidRPr="009D5BF3" w:rsidRDefault="009D5BF3" w:rsidP="009D5BF3">
      <w:pPr>
        <w:spacing w:line="360" w:lineRule="auto"/>
        <w:jc w:val="both"/>
        <w:rPr>
          <w:rFonts w:asciiTheme="minorHAnsi" w:hAnsiTheme="minorHAnsi" w:cstheme="minorHAnsi"/>
        </w:rPr>
      </w:pPr>
    </w:p>
    <w:p w14:paraId="528B0459" w14:textId="77777777" w:rsidR="009D5BF3" w:rsidRPr="009D5BF3" w:rsidRDefault="009D5BF3" w:rsidP="009D5BF3">
      <w:pPr>
        <w:spacing w:line="360" w:lineRule="auto"/>
        <w:jc w:val="both"/>
        <w:rPr>
          <w:rFonts w:asciiTheme="minorHAnsi" w:hAnsiTheme="minorHAnsi" w:cstheme="minorHAnsi"/>
        </w:rPr>
      </w:pPr>
      <w:r w:rsidRPr="009D5BF3">
        <w:rPr>
          <w:rFonts w:asciiTheme="minorHAnsi" w:hAnsiTheme="minorHAnsi" w:cstheme="minorHAnsi"/>
          <w:noProof/>
          <w:lang w:val="en-US" w:eastAsia="en-US"/>
        </w:rPr>
        <w:lastRenderedPageBreak/>
        <w:drawing>
          <wp:inline distT="0" distB="0" distL="0" distR="0" wp14:anchorId="35E30059" wp14:editId="27151FEC">
            <wp:extent cx="5238750" cy="2945309"/>
            <wp:effectExtent l="0" t="0" r="0" b="762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7134" cy="29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2AB71" w14:textId="77777777" w:rsidR="009D5BF3" w:rsidRPr="009D5BF3" w:rsidRDefault="009D5BF3" w:rsidP="009D5BF3">
      <w:pPr>
        <w:spacing w:line="360" w:lineRule="auto"/>
        <w:jc w:val="both"/>
        <w:rPr>
          <w:rFonts w:asciiTheme="minorHAnsi" w:hAnsiTheme="minorHAnsi" w:cstheme="minorHAnsi"/>
        </w:rPr>
      </w:pPr>
    </w:p>
    <w:p w14:paraId="44E7D11D" w14:textId="77777777" w:rsidR="009D5BF3" w:rsidRPr="009D5BF3" w:rsidRDefault="009D5BF3" w:rsidP="009D5BF3">
      <w:pPr>
        <w:spacing w:line="360" w:lineRule="auto"/>
        <w:jc w:val="both"/>
        <w:rPr>
          <w:rFonts w:asciiTheme="minorHAnsi" w:hAnsiTheme="minorHAnsi" w:cstheme="minorHAnsi"/>
        </w:rPr>
      </w:pPr>
      <w:r w:rsidRPr="009D5BF3">
        <w:rPr>
          <w:rFonts w:asciiTheme="minorHAnsi" w:hAnsiTheme="minorHAnsi" w:cstheme="minorHAnsi"/>
          <w:noProof/>
          <w:lang w:val="en-US" w:eastAsia="en-US"/>
        </w:rPr>
        <w:drawing>
          <wp:inline distT="0" distB="0" distL="0" distR="0" wp14:anchorId="3BF4E50A" wp14:editId="6223005E">
            <wp:extent cx="5191125" cy="3115658"/>
            <wp:effectExtent l="0" t="0" r="0" b="889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2088" cy="3122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E0ED2" w14:textId="77777777" w:rsidR="009D5BF3" w:rsidRPr="009D5BF3" w:rsidRDefault="009D5BF3" w:rsidP="009D5BF3">
      <w:pPr>
        <w:spacing w:line="360" w:lineRule="auto"/>
        <w:jc w:val="both"/>
        <w:rPr>
          <w:rFonts w:asciiTheme="minorHAnsi" w:hAnsiTheme="minorHAnsi" w:cstheme="minorHAnsi"/>
        </w:rPr>
      </w:pPr>
    </w:p>
    <w:p w14:paraId="299B3421" w14:textId="77777777" w:rsidR="009D5BF3" w:rsidRPr="009D5BF3" w:rsidRDefault="009D5BF3" w:rsidP="009D5BF3">
      <w:pPr>
        <w:spacing w:line="360" w:lineRule="auto"/>
        <w:jc w:val="both"/>
        <w:rPr>
          <w:rFonts w:asciiTheme="minorHAnsi" w:hAnsiTheme="minorHAnsi" w:cstheme="minorHAnsi"/>
        </w:rPr>
      </w:pPr>
    </w:p>
    <w:p w14:paraId="422BA56A" w14:textId="77777777" w:rsidR="009D5BF3" w:rsidRPr="009D5BF3" w:rsidRDefault="009D5BF3" w:rsidP="009D5BF3">
      <w:pPr>
        <w:spacing w:line="360" w:lineRule="auto"/>
        <w:jc w:val="both"/>
        <w:rPr>
          <w:rFonts w:asciiTheme="minorHAnsi" w:hAnsiTheme="minorHAnsi" w:cstheme="minorHAnsi"/>
        </w:rPr>
      </w:pPr>
    </w:p>
    <w:p w14:paraId="1F759BAB" w14:textId="77777777" w:rsidR="009D5BF3" w:rsidRPr="009D5BF3" w:rsidRDefault="009D5BF3" w:rsidP="009D5BF3">
      <w:pPr>
        <w:spacing w:line="360" w:lineRule="auto"/>
        <w:jc w:val="both"/>
        <w:rPr>
          <w:rFonts w:asciiTheme="minorHAnsi" w:hAnsiTheme="minorHAnsi" w:cstheme="minorHAnsi"/>
        </w:rPr>
      </w:pPr>
    </w:p>
    <w:p w14:paraId="7DE19F85" w14:textId="77777777" w:rsidR="009D5BF3" w:rsidRPr="009D5BF3" w:rsidRDefault="009D5BF3" w:rsidP="009D5BF3">
      <w:pPr>
        <w:spacing w:line="360" w:lineRule="auto"/>
        <w:jc w:val="both"/>
        <w:rPr>
          <w:rFonts w:asciiTheme="minorHAnsi" w:hAnsiTheme="minorHAnsi" w:cstheme="minorHAnsi"/>
        </w:rPr>
      </w:pPr>
    </w:p>
    <w:p w14:paraId="53B1BE8E" w14:textId="23956A62" w:rsidR="009D5BF3" w:rsidRDefault="009D5BF3" w:rsidP="009D5BF3">
      <w:pPr>
        <w:spacing w:line="360" w:lineRule="auto"/>
        <w:jc w:val="both"/>
        <w:rPr>
          <w:rFonts w:asciiTheme="minorHAnsi" w:hAnsiTheme="minorHAnsi" w:cstheme="minorHAnsi"/>
        </w:rPr>
      </w:pPr>
    </w:p>
    <w:p w14:paraId="361EF6C3" w14:textId="2E0E6671" w:rsidR="009D5BF3" w:rsidRDefault="009D5BF3" w:rsidP="009D5BF3">
      <w:pPr>
        <w:spacing w:line="360" w:lineRule="auto"/>
        <w:jc w:val="both"/>
        <w:rPr>
          <w:rFonts w:asciiTheme="minorHAnsi" w:hAnsiTheme="minorHAnsi" w:cstheme="minorHAnsi"/>
        </w:rPr>
      </w:pPr>
    </w:p>
    <w:p w14:paraId="797CCBA6" w14:textId="5DBF68B6" w:rsidR="009D5BF3" w:rsidRDefault="009D5BF3" w:rsidP="009D5BF3">
      <w:pPr>
        <w:spacing w:line="360" w:lineRule="auto"/>
        <w:jc w:val="both"/>
        <w:rPr>
          <w:rFonts w:asciiTheme="minorHAnsi" w:hAnsiTheme="minorHAnsi" w:cstheme="minorHAnsi"/>
        </w:rPr>
      </w:pPr>
    </w:p>
    <w:p w14:paraId="1C881118" w14:textId="0D58C7B6" w:rsidR="009D5BF3" w:rsidRPr="009D5BF3" w:rsidRDefault="004543C8" w:rsidP="004543C8">
      <w:pPr>
        <w:pStyle w:val="Ttulo1"/>
      </w:pPr>
      <w:bookmarkStart w:id="4" w:name="_GoBack"/>
      <w:bookmarkEnd w:id="4"/>
      <w:r>
        <w:t xml:space="preserve">V. </w:t>
      </w:r>
      <w:r w:rsidR="009D5BF3" w:rsidRPr="004543C8">
        <w:t>Referencias</w:t>
      </w:r>
      <w:r w:rsidR="009D5BF3" w:rsidRPr="009D5BF3">
        <w:t xml:space="preserve"> bibliográficas</w:t>
      </w:r>
    </w:p>
    <w:p w14:paraId="2B048A48" w14:textId="41567D96" w:rsidR="009D5BF3" w:rsidRPr="009D5BF3" w:rsidRDefault="009D5BF3" w:rsidP="004543C8">
      <w:pPr>
        <w:pStyle w:val="Sinespaciado"/>
      </w:pPr>
      <w:r w:rsidRPr="009D5BF3">
        <w:t xml:space="preserve">Fernández Casado, Pablo E, 2019. Usabilidad web, teoría y uso. Bogotá, Madrid: Ediciones de la </w:t>
      </w:r>
      <w:r w:rsidR="004543C8">
        <w:t xml:space="preserve">                 </w:t>
      </w:r>
      <w:r w:rsidRPr="009D5BF3">
        <w:t>U, Ra-Ma Editorial.</w:t>
      </w:r>
    </w:p>
    <w:p w14:paraId="6839A759" w14:textId="77777777" w:rsidR="009D5BF3" w:rsidRPr="009D5BF3" w:rsidRDefault="009D5BF3" w:rsidP="004543C8">
      <w:pPr>
        <w:pStyle w:val="Sinespaciado"/>
      </w:pPr>
      <w:r w:rsidRPr="009D5BF3">
        <w:pict w14:anchorId="5555DBA8">
          <v:rect id="_x0000_i1025" style="width:0;height:.75pt" o:hralign="center" o:hrstd="t" o:hr="t" fillcolor="#a0a0a0" stroked="f"/>
        </w:pict>
      </w:r>
    </w:p>
    <w:p w14:paraId="06D5EE35" w14:textId="77777777" w:rsidR="009D5BF3" w:rsidRPr="009D5BF3" w:rsidRDefault="009D5BF3" w:rsidP="004543C8">
      <w:pPr>
        <w:pStyle w:val="Sinespaciado"/>
      </w:pPr>
      <w:r w:rsidRPr="009D5BF3">
        <w:t>Gothelf, J., Seiden, J., &amp; López Manzano, J. (2014). Lean UX. Logroño: UNIR Editorial.</w:t>
      </w:r>
    </w:p>
    <w:p w14:paraId="582017CE" w14:textId="77777777" w:rsidR="009D5BF3" w:rsidRPr="009D5BF3" w:rsidRDefault="009D5BF3" w:rsidP="004543C8">
      <w:pPr>
        <w:pStyle w:val="Sinespaciado"/>
      </w:pPr>
      <w:r w:rsidRPr="009D5BF3">
        <w:pict w14:anchorId="59D8963E">
          <v:rect id="_x0000_i1026" style="width:0;height:.75pt" o:hralign="center" o:hrstd="t" o:hr="t" fillcolor="#a0a0a0" stroked="f"/>
        </w:pict>
      </w:r>
    </w:p>
    <w:p w14:paraId="623E2EA6" w14:textId="77777777" w:rsidR="009D5BF3" w:rsidRPr="009D5BF3" w:rsidRDefault="009D5BF3" w:rsidP="004543C8">
      <w:pPr>
        <w:pStyle w:val="Sinespaciado"/>
      </w:pPr>
      <w:r w:rsidRPr="009D5BF3">
        <w:rPr>
          <w:lang w:val="en-US"/>
        </w:rPr>
        <w:t xml:space="preserve">Jacobson, I., Booch G., Rumbaugh, J.(2007). </w:t>
      </w:r>
      <w:r w:rsidRPr="009D5BF3">
        <w:t>El lenguaje unificado de modelado: manual de referencia. Madrid: Pearson Educación</w:t>
      </w:r>
    </w:p>
    <w:p w14:paraId="069076F7" w14:textId="77777777" w:rsidR="009D5BF3" w:rsidRPr="009D5BF3" w:rsidRDefault="009D5BF3" w:rsidP="004543C8">
      <w:pPr>
        <w:pStyle w:val="Sinespaciado"/>
      </w:pPr>
      <w:r w:rsidRPr="009D5BF3">
        <w:pict w14:anchorId="6508BD09">
          <v:rect id="_x0000_i1027" style="width:0;height:.75pt" o:hralign="center" o:hrstd="t" o:hr="t" fillcolor="#a0a0a0" stroked="f"/>
        </w:pict>
      </w:r>
    </w:p>
    <w:p w14:paraId="6F30A158" w14:textId="77777777" w:rsidR="009D5BF3" w:rsidRPr="009D5BF3" w:rsidRDefault="009D5BF3" w:rsidP="004543C8">
      <w:pPr>
        <w:pStyle w:val="Sinespaciado"/>
      </w:pPr>
      <w:r w:rsidRPr="009D5BF3">
        <w:rPr>
          <w:lang w:val="en-US"/>
        </w:rPr>
        <w:t xml:space="preserve">Kendall, K., Kendall, J., &amp; Kendall, J. (2011). </w:t>
      </w:r>
      <w:r w:rsidRPr="009D5BF3">
        <w:t>Análisis y diseño de sistemas. México, DF: Pearson Educación.</w:t>
      </w:r>
    </w:p>
    <w:p w14:paraId="37AA8EFA" w14:textId="77777777" w:rsidR="009D5BF3" w:rsidRPr="009D5BF3" w:rsidRDefault="009D5BF3" w:rsidP="004543C8">
      <w:pPr>
        <w:pStyle w:val="Sinespaciado"/>
      </w:pPr>
      <w:r w:rsidRPr="009D5BF3">
        <w:pict w14:anchorId="1B48ED6B">
          <v:rect id="_x0000_i1028" style="width:0;height:.75pt" o:hralign="center" o:hrstd="t" o:hr="t" fillcolor="#a0a0a0" stroked="f"/>
        </w:pict>
      </w:r>
    </w:p>
    <w:p w14:paraId="253BD6C7" w14:textId="77777777" w:rsidR="009D5BF3" w:rsidRPr="009D5BF3" w:rsidRDefault="009D5BF3" w:rsidP="004543C8">
      <w:pPr>
        <w:pStyle w:val="Sinespaciado"/>
      </w:pPr>
      <w:r w:rsidRPr="009D5BF3">
        <w:t>Klein, L. (2014). Experiencia de usuario para lean startups. Logroño: UNIR Editorial.</w:t>
      </w:r>
    </w:p>
    <w:p w14:paraId="03AB4E7D" w14:textId="77777777" w:rsidR="009D5BF3" w:rsidRPr="009D5BF3" w:rsidRDefault="009D5BF3" w:rsidP="004543C8">
      <w:pPr>
        <w:pStyle w:val="Sinespaciado"/>
      </w:pPr>
      <w:r w:rsidRPr="009D5BF3">
        <w:pict w14:anchorId="57C8F1F8">
          <v:rect id="_x0000_i1029" style="width:0;height:.75pt" o:hralign="center" o:hrstd="t" o:hr="t" fillcolor="#a0a0a0" stroked="f"/>
        </w:pict>
      </w:r>
    </w:p>
    <w:p w14:paraId="5DEEBBBE" w14:textId="77777777" w:rsidR="009D5BF3" w:rsidRPr="009D5BF3" w:rsidRDefault="009D5BF3" w:rsidP="004543C8">
      <w:pPr>
        <w:pStyle w:val="Sinespaciado"/>
      </w:pPr>
      <w:r w:rsidRPr="009D5BF3">
        <w:t>Krug, S. (2015). No me hagas pensar, "actualización". Madrid: Anaya Multimedia.</w:t>
      </w:r>
    </w:p>
    <w:p w14:paraId="2AA559EB" w14:textId="77777777" w:rsidR="009D5BF3" w:rsidRPr="009D5BF3" w:rsidRDefault="009D5BF3" w:rsidP="004543C8">
      <w:pPr>
        <w:pStyle w:val="Sinespaciado"/>
      </w:pPr>
      <w:r w:rsidRPr="009D5BF3">
        <w:pict w14:anchorId="52F7979A">
          <v:rect id="_x0000_i1030" style="width:0;height:.75pt" o:hralign="center" o:hrstd="t" o:hr="t" fillcolor="#a0a0a0" stroked="f"/>
        </w:pict>
      </w:r>
    </w:p>
    <w:p w14:paraId="24774372" w14:textId="77777777" w:rsidR="009D5BF3" w:rsidRPr="009D5BF3" w:rsidRDefault="009D5BF3" w:rsidP="004543C8">
      <w:pPr>
        <w:pStyle w:val="Sinespaciado"/>
      </w:pPr>
      <w:r w:rsidRPr="009D5BF3">
        <w:t>Luján Castillo, José Dimas, 2017. HTML5, CSS y Javascript. Crea tu web y apps con el estándar de desarrollo. Bogotá: Alfaomega Colombiana RC Libros.</w:t>
      </w:r>
    </w:p>
    <w:p w14:paraId="0E63334D" w14:textId="77777777" w:rsidR="009D5BF3" w:rsidRPr="009D5BF3" w:rsidRDefault="009D5BF3" w:rsidP="004543C8">
      <w:pPr>
        <w:pStyle w:val="Sinespaciado"/>
      </w:pPr>
      <w:r w:rsidRPr="009D5BF3">
        <w:pict w14:anchorId="7F7FC6FC">
          <v:rect id="_x0000_i1031" style="width:0;height:.75pt" o:hralign="center" o:hrstd="t" o:hr="t" fillcolor="#a0a0a0" stroked="f"/>
        </w:pict>
      </w:r>
    </w:p>
    <w:p w14:paraId="0EB3BE02" w14:textId="77777777" w:rsidR="009D5BF3" w:rsidRPr="009D5BF3" w:rsidRDefault="009D5BF3" w:rsidP="004543C8">
      <w:pPr>
        <w:pStyle w:val="Sinespaciado"/>
      </w:pPr>
      <w:r w:rsidRPr="009D5BF3">
        <w:rPr>
          <w:lang w:val="en-US"/>
        </w:rPr>
        <w:t xml:space="preserve">Pohl, K. &amp; Rupp, C. (2011). Requirements engineering fundamentals. </w:t>
      </w:r>
      <w:r w:rsidRPr="009D5BF3">
        <w:t>Santa Barbara, CA: Rocky Nook.</w:t>
      </w:r>
    </w:p>
    <w:p w14:paraId="208D0C93" w14:textId="77777777" w:rsidR="009D5BF3" w:rsidRPr="009D5BF3" w:rsidRDefault="009D5BF3" w:rsidP="004543C8">
      <w:pPr>
        <w:pStyle w:val="Sinespaciado"/>
      </w:pPr>
      <w:r w:rsidRPr="009D5BF3">
        <w:pict w14:anchorId="64019BCB">
          <v:rect id="_x0000_i1032" style="width:0;height:.75pt" o:hralign="center" o:hrstd="t" o:hr="t" fillcolor="#a0a0a0" stroked="f"/>
        </w:pict>
      </w:r>
    </w:p>
    <w:p w14:paraId="5E281F91" w14:textId="77777777" w:rsidR="009D5BF3" w:rsidRPr="009D5BF3" w:rsidRDefault="009D5BF3" w:rsidP="004543C8">
      <w:pPr>
        <w:pStyle w:val="Sinespaciado"/>
      </w:pPr>
      <w:r w:rsidRPr="009D5BF3">
        <w:t>Pressman, R., Campos Olguín, V., &amp; Enríquez Brito, J. (2010). Ingeniería del software. México: McGraw-Hill.</w:t>
      </w:r>
    </w:p>
    <w:p w14:paraId="444FF869" w14:textId="77777777" w:rsidR="009D5BF3" w:rsidRPr="009D5BF3" w:rsidRDefault="009D5BF3" w:rsidP="004543C8">
      <w:pPr>
        <w:pStyle w:val="Sinespaciado"/>
      </w:pPr>
      <w:r w:rsidRPr="009D5BF3">
        <w:pict w14:anchorId="2CC2AA77">
          <v:rect id="_x0000_i1033" style="width:0;height:.75pt" o:hralign="center" o:hrstd="t" o:hr="t" fillcolor="#a0a0a0" stroked="f"/>
        </w:pict>
      </w:r>
    </w:p>
    <w:p w14:paraId="4AF99BDA" w14:textId="77777777" w:rsidR="009D5BF3" w:rsidRPr="009D5BF3" w:rsidRDefault="009D5BF3" w:rsidP="004543C8">
      <w:pPr>
        <w:pStyle w:val="Sinespaciado"/>
      </w:pPr>
      <w:r w:rsidRPr="009D5BF3">
        <w:t>Recio García, Juan Antonio, 2018. HTML5, CSS3 y JQuery Curso práctico. Bogotá: Ediciones de la U.</w:t>
      </w:r>
    </w:p>
    <w:p w14:paraId="64DCCD83" w14:textId="77777777" w:rsidR="009D5BF3" w:rsidRPr="009D5BF3" w:rsidRDefault="009D5BF3" w:rsidP="004543C8">
      <w:pPr>
        <w:pStyle w:val="Sinespaciado"/>
      </w:pPr>
      <w:r w:rsidRPr="009D5BF3">
        <w:pict w14:anchorId="43126A67">
          <v:rect id="_x0000_i1034" style="width:0;height:.75pt" o:hralign="center" o:hrstd="t" o:hr="t" fillcolor="#a0a0a0" stroked="f"/>
        </w:pict>
      </w:r>
    </w:p>
    <w:p w14:paraId="05C51A32" w14:textId="77777777" w:rsidR="009D5BF3" w:rsidRPr="009D5BF3" w:rsidRDefault="009D5BF3" w:rsidP="004543C8">
      <w:pPr>
        <w:pStyle w:val="Sinespaciado"/>
      </w:pPr>
      <w:r w:rsidRPr="009D5BF3">
        <w:t>Sommerville I. (2011). Ingeniería del software. México: Addison-Wesley</w:t>
      </w:r>
    </w:p>
    <w:p w14:paraId="758AB073" w14:textId="77777777" w:rsidR="009D5BF3" w:rsidRPr="009D5BF3" w:rsidRDefault="009D5BF3" w:rsidP="004543C8">
      <w:pPr>
        <w:pStyle w:val="Sinespaciado"/>
      </w:pPr>
    </w:p>
    <w:p w14:paraId="1645C102" w14:textId="1E5C3A85" w:rsidR="009A2268" w:rsidRPr="009D5BF3" w:rsidRDefault="009A2268" w:rsidP="004543C8">
      <w:pPr>
        <w:pStyle w:val="Sinespaciado"/>
        <w:rPr>
          <w:rFonts w:asciiTheme="minorHAnsi" w:hAnsiTheme="minorHAnsi" w:cstheme="minorHAnsi"/>
        </w:rPr>
      </w:pPr>
    </w:p>
    <w:p w14:paraId="30F67F71" w14:textId="15481C3E" w:rsidR="00317CE1" w:rsidRPr="009D5BF3" w:rsidRDefault="00317CE1" w:rsidP="004543C8">
      <w:pPr>
        <w:pStyle w:val="Sinespaciado"/>
        <w:rPr>
          <w:rFonts w:asciiTheme="minorHAnsi" w:hAnsiTheme="minorHAnsi" w:cstheme="minorHAnsi"/>
        </w:rPr>
      </w:pPr>
    </w:p>
    <w:sectPr w:rsidR="00317CE1" w:rsidRPr="009D5BF3" w:rsidSect="00EE2E97">
      <w:headerReference w:type="default" r:id="rId12"/>
      <w:headerReference w:type="first" r:id="rId13"/>
      <w:pgSz w:w="12240" w:h="15840" w:code="1"/>
      <w:pgMar w:top="1440" w:right="1440" w:bottom="1440" w:left="1440" w:header="737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4945D8" w14:textId="77777777" w:rsidR="00D276FD" w:rsidRDefault="00D276FD" w:rsidP="00354DCD">
      <w:pPr>
        <w:spacing w:line="240" w:lineRule="auto"/>
      </w:pPr>
      <w:r>
        <w:separator/>
      </w:r>
    </w:p>
  </w:endnote>
  <w:endnote w:type="continuationSeparator" w:id="0">
    <w:p w14:paraId="73DB8990" w14:textId="77777777" w:rsidR="00D276FD" w:rsidRDefault="00D276FD" w:rsidP="00354DCD">
      <w:pPr>
        <w:spacing w:line="240" w:lineRule="auto"/>
      </w:pPr>
      <w:r>
        <w:continuationSeparator/>
      </w:r>
    </w:p>
  </w:endnote>
  <w:endnote w:type="continuationNotice" w:id="1">
    <w:p w14:paraId="57C21604" w14:textId="77777777" w:rsidR="00D276FD" w:rsidRDefault="00D276FD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C02B44" w14:textId="77777777" w:rsidR="00D276FD" w:rsidRDefault="00D276FD" w:rsidP="00354DCD">
      <w:pPr>
        <w:spacing w:line="240" w:lineRule="auto"/>
      </w:pPr>
      <w:r>
        <w:separator/>
      </w:r>
    </w:p>
  </w:footnote>
  <w:footnote w:type="continuationSeparator" w:id="0">
    <w:p w14:paraId="4EF44C59" w14:textId="77777777" w:rsidR="00D276FD" w:rsidRDefault="00D276FD" w:rsidP="00354DCD">
      <w:pPr>
        <w:spacing w:line="240" w:lineRule="auto"/>
      </w:pPr>
      <w:r>
        <w:continuationSeparator/>
      </w:r>
    </w:p>
  </w:footnote>
  <w:footnote w:type="continuationNotice" w:id="1">
    <w:p w14:paraId="65603D1E" w14:textId="77777777" w:rsidR="00D276FD" w:rsidRDefault="00D276FD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45980790"/>
      <w:docPartObj>
        <w:docPartGallery w:val="Page Numbers (Top of Page)"/>
        <w:docPartUnique/>
      </w:docPartObj>
    </w:sdtPr>
    <w:sdtEndPr/>
    <w:sdtContent>
      <w:p w14:paraId="51C51CDD" w14:textId="1B4A2637" w:rsidR="00703C81" w:rsidRDefault="00703C81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46AE5" w:rsidRPr="00446AE5">
          <w:rPr>
            <w:noProof/>
            <w:lang w:val="es-ES"/>
          </w:rPr>
          <w:t>8</w:t>
        </w:r>
        <w:r>
          <w:fldChar w:fldCharType="end"/>
        </w:r>
      </w:p>
    </w:sdtContent>
  </w:sdt>
  <w:p w14:paraId="11F120C1" w14:textId="77777777" w:rsidR="00703C81" w:rsidRDefault="00703C8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73591632"/>
      <w:docPartObj>
        <w:docPartGallery w:val="Page Numbers (Top of Page)"/>
        <w:docPartUnique/>
      </w:docPartObj>
    </w:sdtPr>
    <w:sdtEndPr/>
    <w:sdtContent>
      <w:p w14:paraId="2554ECEC" w14:textId="77777777" w:rsidR="00EE2E97" w:rsidRDefault="00EE2E97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4611D71A" w14:textId="77777777" w:rsidR="00EE2E97" w:rsidRDefault="00EE2E9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5047D"/>
    <w:multiLevelType w:val="multilevel"/>
    <w:tmpl w:val="A4803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2A0F40"/>
    <w:multiLevelType w:val="hybridMultilevel"/>
    <w:tmpl w:val="83DAAFC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6322A23"/>
    <w:multiLevelType w:val="multilevel"/>
    <w:tmpl w:val="8F683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6456CE"/>
    <w:multiLevelType w:val="multilevel"/>
    <w:tmpl w:val="BAAAB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872C26"/>
    <w:multiLevelType w:val="multilevel"/>
    <w:tmpl w:val="B172F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CF5CFD"/>
    <w:multiLevelType w:val="multilevel"/>
    <w:tmpl w:val="4B1CF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8A1BDC"/>
    <w:multiLevelType w:val="hybridMultilevel"/>
    <w:tmpl w:val="4FB40642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0EF28CB"/>
    <w:multiLevelType w:val="hybridMultilevel"/>
    <w:tmpl w:val="A63025E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2589304A"/>
    <w:multiLevelType w:val="hybridMultilevel"/>
    <w:tmpl w:val="C74AE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E522CF"/>
    <w:multiLevelType w:val="hybridMultilevel"/>
    <w:tmpl w:val="E136983C"/>
    <w:lvl w:ilvl="0" w:tplc="240A0013">
      <w:start w:val="1"/>
      <w:numFmt w:val="upperRoman"/>
      <w:lvlText w:val="%1."/>
      <w:lvlJc w:val="right"/>
      <w:pPr>
        <w:ind w:left="1440" w:hanging="360"/>
      </w:pPr>
    </w:lvl>
    <w:lvl w:ilvl="1" w:tplc="240A0019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B1924C9"/>
    <w:multiLevelType w:val="multilevel"/>
    <w:tmpl w:val="F3A47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8E29EF"/>
    <w:multiLevelType w:val="multilevel"/>
    <w:tmpl w:val="04FCB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A741D2"/>
    <w:multiLevelType w:val="multilevel"/>
    <w:tmpl w:val="A4E67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193659"/>
    <w:multiLevelType w:val="multilevel"/>
    <w:tmpl w:val="44FC0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D06FAB"/>
    <w:multiLevelType w:val="hybridMultilevel"/>
    <w:tmpl w:val="7C846E7C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56815D62"/>
    <w:multiLevelType w:val="multilevel"/>
    <w:tmpl w:val="62E8C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0B5A40"/>
    <w:multiLevelType w:val="hybridMultilevel"/>
    <w:tmpl w:val="298AE3D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8CE233C"/>
    <w:multiLevelType w:val="hybridMultilevel"/>
    <w:tmpl w:val="79E48076"/>
    <w:lvl w:ilvl="0" w:tplc="6F1C223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A7A5500"/>
    <w:multiLevelType w:val="hybridMultilevel"/>
    <w:tmpl w:val="50125092"/>
    <w:lvl w:ilvl="0" w:tplc="64B4DBC2">
      <w:numFmt w:val="bullet"/>
      <w:lvlText w:val=""/>
      <w:lvlJc w:val="left"/>
      <w:pPr>
        <w:ind w:left="1187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43AED118">
      <w:numFmt w:val="bullet"/>
      <w:lvlText w:val="•"/>
      <w:lvlJc w:val="left"/>
      <w:pPr>
        <w:ind w:left="1907" w:hanging="360"/>
      </w:pPr>
      <w:rPr>
        <w:lang w:val="es-ES" w:eastAsia="en-US" w:bidi="ar-SA"/>
      </w:rPr>
    </w:lvl>
    <w:lvl w:ilvl="2" w:tplc="1F08E6CA">
      <w:numFmt w:val="bullet"/>
      <w:lvlText w:val="•"/>
      <w:lvlJc w:val="left"/>
      <w:pPr>
        <w:ind w:left="2635" w:hanging="360"/>
      </w:pPr>
      <w:rPr>
        <w:lang w:val="es-ES" w:eastAsia="en-US" w:bidi="ar-SA"/>
      </w:rPr>
    </w:lvl>
    <w:lvl w:ilvl="3" w:tplc="56462AD0">
      <w:numFmt w:val="bullet"/>
      <w:lvlText w:val="•"/>
      <w:lvlJc w:val="left"/>
      <w:pPr>
        <w:ind w:left="3363" w:hanging="360"/>
      </w:pPr>
      <w:rPr>
        <w:lang w:val="es-ES" w:eastAsia="en-US" w:bidi="ar-SA"/>
      </w:rPr>
    </w:lvl>
    <w:lvl w:ilvl="4" w:tplc="C1AEAE6A">
      <w:numFmt w:val="bullet"/>
      <w:lvlText w:val="•"/>
      <w:lvlJc w:val="left"/>
      <w:pPr>
        <w:ind w:left="4091" w:hanging="360"/>
      </w:pPr>
      <w:rPr>
        <w:lang w:val="es-ES" w:eastAsia="en-US" w:bidi="ar-SA"/>
      </w:rPr>
    </w:lvl>
    <w:lvl w:ilvl="5" w:tplc="B58C3220">
      <w:numFmt w:val="bullet"/>
      <w:lvlText w:val="•"/>
      <w:lvlJc w:val="left"/>
      <w:pPr>
        <w:ind w:left="4819" w:hanging="360"/>
      </w:pPr>
      <w:rPr>
        <w:lang w:val="es-ES" w:eastAsia="en-US" w:bidi="ar-SA"/>
      </w:rPr>
    </w:lvl>
    <w:lvl w:ilvl="6" w:tplc="6B68FDCA">
      <w:numFmt w:val="bullet"/>
      <w:lvlText w:val="•"/>
      <w:lvlJc w:val="left"/>
      <w:pPr>
        <w:ind w:left="5547" w:hanging="360"/>
      </w:pPr>
      <w:rPr>
        <w:lang w:val="es-ES" w:eastAsia="en-US" w:bidi="ar-SA"/>
      </w:rPr>
    </w:lvl>
    <w:lvl w:ilvl="7" w:tplc="C70E044C">
      <w:numFmt w:val="bullet"/>
      <w:lvlText w:val="•"/>
      <w:lvlJc w:val="left"/>
      <w:pPr>
        <w:ind w:left="6275" w:hanging="360"/>
      </w:pPr>
      <w:rPr>
        <w:lang w:val="es-ES" w:eastAsia="en-US" w:bidi="ar-SA"/>
      </w:rPr>
    </w:lvl>
    <w:lvl w:ilvl="8" w:tplc="1E6ED300">
      <w:numFmt w:val="bullet"/>
      <w:lvlText w:val="•"/>
      <w:lvlJc w:val="left"/>
      <w:pPr>
        <w:ind w:left="7003" w:hanging="360"/>
      </w:pPr>
      <w:rPr>
        <w:lang w:val="es-ES" w:eastAsia="en-US" w:bidi="ar-SA"/>
      </w:rPr>
    </w:lvl>
  </w:abstractNum>
  <w:abstractNum w:abstractNumId="19" w15:restartNumberingAfterBreak="0">
    <w:nsid w:val="5D3A39BB"/>
    <w:multiLevelType w:val="hybridMultilevel"/>
    <w:tmpl w:val="12D03B3A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EDA1E7F"/>
    <w:multiLevelType w:val="hybridMultilevel"/>
    <w:tmpl w:val="6CDEE69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1071B51"/>
    <w:multiLevelType w:val="hybridMultilevel"/>
    <w:tmpl w:val="51582CE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00B29E3"/>
    <w:multiLevelType w:val="multilevel"/>
    <w:tmpl w:val="595A5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394523A"/>
    <w:multiLevelType w:val="hybridMultilevel"/>
    <w:tmpl w:val="9C1EBD0E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7C842363"/>
    <w:multiLevelType w:val="hybridMultilevel"/>
    <w:tmpl w:val="7C846E7C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7DBC795D"/>
    <w:multiLevelType w:val="multilevel"/>
    <w:tmpl w:val="6F36C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5"/>
  </w:num>
  <w:num w:numId="2">
    <w:abstractNumId w:val="12"/>
  </w:num>
  <w:num w:numId="3">
    <w:abstractNumId w:val="15"/>
  </w:num>
  <w:num w:numId="4">
    <w:abstractNumId w:val="13"/>
  </w:num>
  <w:num w:numId="5">
    <w:abstractNumId w:val="2"/>
  </w:num>
  <w:num w:numId="6">
    <w:abstractNumId w:val="4"/>
  </w:num>
  <w:num w:numId="7">
    <w:abstractNumId w:val="10"/>
  </w:num>
  <w:num w:numId="8">
    <w:abstractNumId w:val="22"/>
  </w:num>
  <w:num w:numId="9">
    <w:abstractNumId w:val="11"/>
  </w:num>
  <w:num w:numId="10">
    <w:abstractNumId w:val="5"/>
  </w:num>
  <w:num w:numId="11">
    <w:abstractNumId w:val="3"/>
  </w:num>
  <w:num w:numId="12">
    <w:abstractNumId w:val="0"/>
  </w:num>
  <w:num w:numId="13">
    <w:abstractNumId w:val="8"/>
  </w:num>
  <w:num w:numId="14">
    <w:abstractNumId w:val="21"/>
  </w:num>
  <w:num w:numId="15">
    <w:abstractNumId w:val="6"/>
  </w:num>
  <w:num w:numId="16">
    <w:abstractNumId w:val="17"/>
  </w:num>
  <w:num w:numId="17">
    <w:abstractNumId w:val="9"/>
  </w:num>
  <w:num w:numId="18">
    <w:abstractNumId w:val="20"/>
  </w:num>
  <w:num w:numId="19">
    <w:abstractNumId w:val="1"/>
  </w:num>
  <w:num w:numId="20">
    <w:abstractNumId w:val="16"/>
  </w:num>
  <w:num w:numId="21">
    <w:abstractNumId w:val="19"/>
  </w:num>
  <w:num w:numId="22">
    <w:abstractNumId w:val="23"/>
  </w:num>
  <w:num w:numId="23">
    <w:abstractNumId w:val="7"/>
  </w:num>
  <w:num w:numId="24">
    <w:abstractNumId w:val="18"/>
  </w:num>
  <w:num w:numId="25">
    <w:abstractNumId w:val="24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hyphenationZone w:val="425"/>
  <w:drawingGridHorizontalSpacing w:val="110"/>
  <w:drawingGridVerticalSpacing w:val="299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2DF"/>
    <w:rsid w:val="000004D7"/>
    <w:rsid w:val="00007C6D"/>
    <w:rsid w:val="00011E1D"/>
    <w:rsid w:val="00013B6C"/>
    <w:rsid w:val="00032064"/>
    <w:rsid w:val="0003794B"/>
    <w:rsid w:val="00041053"/>
    <w:rsid w:val="00066FD6"/>
    <w:rsid w:val="00071FEE"/>
    <w:rsid w:val="00073726"/>
    <w:rsid w:val="000855F5"/>
    <w:rsid w:val="00087287"/>
    <w:rsid w:val="000B6FE1"/>
    <w:rsid w:val="000C77FE"/>
    <w:rsid w:val="000D25FF"/>
    <w:rsid w:val="000F6506"/>
    <w:rsid w:val="00110377"/>
    <w:rsid w:val="001116FA"/>
    <w:rsid w:val="00122580"/>
    <w:rsid w:val="001228A9"/>
    <w:rsid w:val="001320B9"/>
    <w:rsid w:val="00133488"/>
    <w:rsid w:val="00135E5A"/>
    <w:rsid w:val="00155045"/>
    <w:rsid w:val="00161251"/>
    <w:rsid w:val="00165147"/>
    <w:rsid w:val="00172C61"/>
    <w:rsid w:val="0018059D"/>
    <w:rsid w:val="00197F74"/>
    <w:rsid w:val="001B0BE4"/>
    <w:rsid w:val="001B4F36"/>
    <w:rsid w:val="001B5C80"/>
    <w:rsid w:val="001B73F0"/>
    <w:rsid w:val="001C1AC4"/>
    <w:rsid w:val="001C257B"/>
    <w:rsid w:val="001E166F"/>
    <w:rsid w:val="001E6BBF"/>
    <w:rsid w:val="001E7E89"/>
    <w:rsid w:val="001F4ECD"/>
    <w:rsid w:val="001F7724"/>
    <w:rsid w:val="00207190"/>
    <w:rsid w:val="00216F38"/>
    <w:rsid w:val="00234413"/>
    <w:rsid w:val="0023452D"/>
    <w:rsid w:val="00234915"/>
    <w:rsid w:val="002449FE"/>
    <w:rsid w:val="002506BE"/>
    <w:rsid w:val="00265641"/>
    <w:rsid w:val="00265A6B"/>
    <w:rsid w:val="00275900"/>
    <w:rsid w:val="0028790C"/>
    <w:rsid w:val="002A71DB"/>
    <w:rsid w:val="002B05D5"/>
    <w:rsid w:val="002B4C74"/>
    <w:rsid w:val="002D0008"/>
    <w:rsid w:val="002D0668"/>
    <w:rsid w:val="002D1985"/>
    <w:rsid w:val="002F62FD"/>
    <w:rsid w:val="002F65B5"/>
    <w:rsid w:val="0031364D"/>
    <w:rsid w:val="00317CE1"/>
    <w:rsid w:val="00317EE3"/>
    <w:rsid w:val="00323C5F"/>
    <w:rsid w:val="00324D82"/>
    <w:rsid w:val="00325068"/>
    <w:rsid w:val="00327AA4"/>
    <w:rsid w:val="00334C94"/>
    <w:rsid w:val="003411D8"/>
    <w:rsid w:val="00343198"/>
    <w:rsid w:val="00347199"/>
    <w:rsid w:val="00347A46"/>
    <w:rsid w:val="00354DCD"/>
    <w:rsid w:val="00361235"/>
    <w:rsid w:val="00364A4F"/>
    <w:rsid w:val="0036695A"/>
    <w:rsid w:val="003670E6"/>
    <w:rsid w:val="00372530"/>
    <w:rsid w:val="00375A25"/>
    <w:rsid w:val="00385C42"/>
    <w:rsid w:val="003A2502"/>
    <w:rsid w:val="003B2C6C"/>
    <w:rsid w:val="003B5C9A"/>
    <w:rsid w:val="003D2C45"/>
    <w:rsid w:val="003E13A0"/>
    <w:rsid w:val="003F319E"/>
    <w:rsid w:val="003F702E"/>
    <w:rsid w:val="0040128F"/>
    <w:rsid w:val="00414609"/>
    <w:rsid w:val="0043493C"/>
    <w:rsid w:val="004419A0"/>
    <w:rsid w:val="00446AE5"/>
    <w:rsid w:val="00452DEE"/>
    <w:rsid w:val="004543C8"/>
    <w:rsid w:val="00476F48"/>
    <w:rsid w:val="00484B19"/>
    <w:rsid w:val="00491445"/>
    <w:rsid w:val="004B1A1F"/>
    <w:rsid w:val="004B2B39"/>
    <w:rsid w:val="004B318D"/>
    <w:rsid w:val="004C294E"/>
    <w:rsid w:val="004C4EB6"/>
    <w:rsid w:val="004C62D6"/>
    <w:rsid w:val="004C7881"/>
    <w:rsid w:val="004D4E5E"/>
    <w:rsid w:val="004E0786"/>
    <w:rsid w:val="004E695D"/>
    <w:rsid w:val="005061B0"/>
    <w:rsid w:val="0051359C"/>
    <w:rsid w:val="00521418"/>
    <w:rsid w:val="00524050"/>
    <w:rsid w:val="0052791B"/>
    <w:rsid w:val="00531CEF"/>
    <w:rsid w:val="00534923"/>
    <w:rsid w:val="005369C8"/>
    <w:rsid w:val="00541CB2"/>
    <w:rsid w:val="0054545B"/>
    <w:rsid w:val="00545EF5"/>
    <w:rsid w:val="00580E49"/>
    <w:rsid w:val="005870AF"/>
    <w:rsid w:val="005902A9"/>
    <w:rsid w:val="005A0E02"/>
    <w:rsid w:val="005A20DF"/>
    <w:rsid w:val="005A279C"/>
    <w:rsid w:val="005B57A2"/>
    <w:rsid w:val="005C1602"/>
    <w:rsid w:val="005C794F"/>
    <w:rsid w:val="005E2C5D"/>
    <w:rsid w:val="005F0B68"/>
    <w:rsid w:val="006038CF"/>
    <w:rsid w:val="006178C9"/>
    <w:rsid w:val="00652B6F"/>
    <w:rsid w:val="00657639"/>
    <w:rsid w:val="00671AAF"/>
    <w:rsid w:val="006722DE"/>
    <w:rsid w:val="006757CC"/>
    <w:rsid w:val="00676690"/>
    <w:rsid w:val="00683D39"/>
    <w:rsid w:val="00692ADE"/>
    <w:rsid w:val="00697C72"/>
    <w:rsid w:val="006A2D1D"/>
    <w:rsid w:val="006A69F4"/>
    <w:rsid w:val="006D626E"/>
    <w:rsid w:val="006E3A0B"/>
    <w:rsid w:val="006E6A82"/>
    <w:rsid w:val="006E6D85"/>
    <w:rsid w:val="006E7E49"/>
    <w:rsid w:val="006F18FC"/>
    <w:rsid w:val="006F425E"/>
    <w:rsid w:val="00703C81"/>
    <w:rsid w:val="007047DC"/>
    <w:rsid w:val="00710537"/>
    <w:rsid w:val="00726E01"/>
    <w:rsid w:val="0072782B"/>
    <w:rsid w:val="00734571"/>
    <w:rsid w:val="0074684A"/>
    <w:rsid w:val="00773B77"/>
    <w:rsid w:val="007841D2"/>
    <w:rsid w:val="007902E9"/>
    <w:rsid w:val="007917D4"/>
    <w:rsid w:val="0079581B"/>
    <w:rsid w:val="007A1C0E"/>
    <w:rsid w:val="007A3AE6"/>
    <w:rsid w:val="007A4B7B"/>
    <w:rsid w:val="007B0854"/>
    <w:rsid w:val="007B40D2"/>
    <w:rsid w:val="007C19CE"/>
    <w:rsid w:val="007C1EB9"/>
    <w:rsid w:val="007C45F8"/>
    <w:rsid w:val="007D5F79"/>
    <w:rsid w:val="007E0B54"/>
    <w:rsid w:val="007F0CB9"/>
    <w:rsid w:val="007F5207"/>
    <w:rsid w:val="008057BF"/>
    <w:rsid w:val="00807B87"/>
    <w:rsid w:val="00813D9C"/>
    <w:rsid w:val="008232D5"/>
    <w:rsid w:val="0082509C"/>
    <w:rsid w:val="00825841"/>
    <w:rsid w:val="00830B01"/>
    <w:rsid w:val="00844A04"/>
    <w:rsid w:val="008551E4"/>
    <w:rsid w:val="00863A28"/>
    <w:rsid w:val="00867C19"/>
    <w:rsid w:val="00885194"/>
    <w:rsid w:val="008A22AB"/>
    <w:rsid w:val="008A2604"/>
    <w:rsid w:val="008A41D7"/>
    <w:rsid w:val="008A590F"/>
    <w:rsid w:val="008B4EFE"/>
    <w:rsid w:val="008B5DFB"/>
    <w:rsid w:val="008C4D67"/>
    <w:rsid w:val="008D13AB"/>
    <w:rsid w:val="008D1F2C"/>
    <w:rsid w:val="008D767F"/>
    <w:rsid w:val="008E0978"/>
    <w:rsid w:val="008E1958"/>
    <w:rsid w:val="008E23EF"/>
    <w:rsid w:val="008F7B46"/>
    <w:rsid w:val="0090033C"/>
    <w:rsid w:val="00902483"/>
    <w:rsid w:val="00922D80"/>
    <w:rsid w:val="00923267"/>
    <w:rsid w:val="009321D4"/>
    <w:rsid w:val="00933791"/>
    <w:rsid w:val="00935D8E"/>
    <w:rsid w:val="00940816"/>
    <w:rsid w:val="0094259E"/>
    <w:rsid w:val="009449FF"/>
    <w:rsid w:val="00947A3E"/>
    <w:rsid w:val="0097298C"/>
    <w:rsid w:val="00973C4D"/>
    <w:rsid w:val="00992F16"/>
    <w:rsid w:val="00994C84"/>
    <w:rsid w:val="009964CC"/>
    <w:rsid w:val="0099654A"/>
    <w:rsid w:val="0099660D"/>
    <w:rsid w:val="009A2268"/>
    <w:rsid w:val="009B26DB"/>
    <w:rsid w:val="009B471E"/>
    <w:rsid w:val="009B53A6"/>
    <w:rsid w:val="009C0F67"/>
    <w:rsid w:val="009D0ACD"/>
    <w:rsid w:val="009D35AB"/>
    <w:rsid w:val="009D5BF3"/>
    <w:rsid w:val="009E7A2C"/>
    <w:rsid w:val="009F243F"/>
    <w:rsid w:val="00A35D48"/>
    <w:rsid w:val="00A44370"/>
    <w:rsid w:val="00A604A0"/>
    <w:rsid w:val="00A6205E"/>
    <w:rsid w:val="00A634AC"/>
    <w:rsid w:val="00A65081"/>
    <w:rsid w:val="00A73E36"/>
    <w:rsid w:val="00A74F63"/>
    <w:rsid w:val="00A820A5"/>
    <w:rsid w:val="00A8328C"/>
    <w:rsid w:val="00A92964"/>
    <w:rsid w:val="00AC0D39"/>
    <w:rsid w:val="00AD0F8D"/>
    <w:rsid w:val="00AD396C"/>
    <w:rsid w:val="00B012E9"/>
    <w:rsid w:val="00B06862"/>
    <w:rsid w:val="00B07B2B"/>
    <w:rsid w:val="00B35EE2"/>
    <w:rsid w:val="00B46172"/>
    <w:rsid w:val="00B50904"/>
    <w:rsid w:val="00B56972"/>
    <w:rsid w:val="00B77955"/>
    <w:rsid w:val="00B932AB"/>
    <w:rsid w:val="00BA1D8C"/>
    <w:rsid w:val="00BA5D9D"/>
    <w:rsid w:val="00BB137F"/>
    <w:rsid w:val="00BB4155"/>
    <w:rsid w:val="00BB59BA"/>
    <w:rsid w:val="00BB72DF"/>
    <w:rsid w:val="00BC1EA8"/>
    <w:rsid w:val="00BC44B7"/>
    <w:rsid w:val="00BC619F"/>
    <w:rsid w:val="00BD11D7"/>
    <w:rsid w:val="00BE0DB6"/>
    <w:rsid w:val="00BF2E47"/>
    <w:rsid w:val="00C0570B"/>
    <w:rsid w:val="00C20409"/>
    <w:rsid w:val="00C23BE5"/>
    <w:rsid w:val="00C2743C"/>
    <w:rsid w:val="00C27A1D"/>
    <w:rsid w:val="00C42408"/>
    <w:rsid w:val="00C42E6C"/>
    <w:rsid w:val="00C46569"/>
    <w:rsid w:val="00C52A32"/>
    <w:rsid w:val="00C67235"/>
    <w:rsid w:val="00C72B2E"/>
    <w:rsid w:val="00C82AB2"/>
    <w:rsid w:val="00C93CDD"/>
    <w:rsid w:val="00C979F7"/>
    <w:rsid w:val="00CB695B"/>
    <w:rsid w:val="00CC3A7C"/>
    <w:rsid w:val="00CD2767"/>
    <w:rsid w:val="00CD3312"/>
    <w:rsid w:val="00CD65BF"/>
    <w:rsid w:val="00CE1FE2"/>
    <w:rsid w:val="00CE2A64"/>
    <w:rsid w:val="00CF3984"/>
    <w:rsid w:val="00CF7B0F"/>
    <w:rsid w:val="00D03D47"/>
    <w:rsid w:val="00D04083"/>
    <w:rsid w:val="00D13CB8"/>
    <w:rsid w:val="00D20099"/>
    <w:rsid w:val="00D25C99"/>
    <w:rsid w:val="00D26350"/>
    <w:rsid w:val="00D276FD"/>
    <w:rsid w:val="00D312FB"/>
    <w:rsid w:val="00D36947"/>
    <w:rsid w:val="00D42FA9"/>
    <w:rsid w:val="00D439F1"/>
    <w:rsid w:val="00D62D85"/>
    <w:rsid w:val="00D65A8B"/>
    <w:rsid w:val="00D72BEB"/>
    <w:rsid w:val="00D8073C"/>
    <w:rsid w:val="00DA5872"/>
    <w:rsid w:val="00DC5677"/>
    <w:rsid w:val="00DC5B45"/>
    <w:rsid w:val="00DD3CF2"/>
    <w:rsid w:val="00DD5830"/>
    <w:rsid w:val="00DE102F"/>
    <w:rsid w:val="00DE44CA"/>
    <w:rsid w:val="00DE6A10"/>
    <w:rsid w:val="00E12401"/>
    <w:rsid w:val="00E14A5F"/>
    <w:rsid w:val="00E276B7"/>
    <w:rsid w:val="00E34C4F"/>
    <w:rsid w:val="00E3575A"/>
    <w:rsid w:val="00E36EC9"/>
    <w:rsid w:val="00E4173F"/>
    <w:rsid w:val="00E4474D"/>
    <w:rsid w:val="00E53ABC"/>
    <w:rsid w:val="00E6071F"/>
    <w:rsid w:val="00E86D4E"/>
    <w:rsid w:val="00E9399D"/>
    <w:rsid w:val="00E94AE0"/>
    <w:rsid w:val="00EB0C8E"/>
    <w:rsid w:val="00EB7A2A"/>
    <w:rsid w:val="00EB7D43"/>
    <w:rsid w:val="00EC5736"/>
    <w:rsid w:val="00ED3712"/>
    <w:rsid w:val="00ED6DB6"/>
    <w:rsid w:val="00ED7CF6"/>
    <w:rsid w:val="00EE19DA"/>
    <w:rsid w:val="00EE2E97"/>
    <w:rsid w:val="00EE5911"/>
    <w:rsid w:val="00EF506B"/>
    <w:rsid w:val="00EF7FBF"/>
    <w:rsid w:val="00F043C9"/>
    <w:rsid w:val="00F0479B"/>
    <w:rsid w:val="00F04D1C"/>
    <w:rsid w:val="00F06157"/>
    <w:rsid w:val="00F12177"/>
    <w:rsid w:val="00F1271A"/>
    <w:rsid w:val="00F23278"/>
    <w:rsid w:val="00F2624E"/>
    <w:rsid w:val="00F42E76"/>
    <w:rsid w:val="00F47BD6"/>
    <w:rsid w:val="00F47F86"/>
    <w:rsid w:val="00F53DB3"/>
    <w:rsid w:val="00F561B3"/>
    <w:rsid w:val="00F63469"/>
    <w:rsid w:val="00F77B8F"/>
    <w:rsid w:val="00F831D5"/>
    <w:rsid w:val="00F84D6F"/>
    <w:rsid w:val="00F86C05"/>
    <w:rsid w:val="00F87A22"/>
    <w:rsid w:val="00F916CD"/>
    <w:rsid w:val="00F9321D"/>
    <w:rsid w:val="00FA3DB5"/>
    <w:rsid w:val="00FB1393"/>
    <w:rsid w:val="00FB39BF"/>
    <w:rsid w:val="00FD0F3E"/>
    <w:rsid w:val="00FE6335"/>
    <w:rsid w:val="00FE6BD6"/>
    <w:rsid w:val="00FE6E44"/>
    <w:rsid w:val="5B148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0FE6C8"/>
  <w15:chartTrackingRefBased/>
  <w15:docId w15:val="{C473B3BB-A078-494C-9C1B-0EC798C8B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6569"/>
    <w:rPr>
      <w:rFonts w:ascii="Calibri" w:eastAsia="Calibri" w:hAnsi="Calibri" w:cs="Calibri"/>
      <w:lang w:val="es-CO" w:eastAsia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9964C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B40D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2449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C46569"/>
    <w:pPr>
      <w:autoSpaceDE w:val="0"/>
      <w:autoSpaceDN w:val="0"/>
      <w:adjustRightInd w:val="0"/>
      <w:spacing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val="es-ES" w:eastAsia="en-US"/>
    </w:rPr>
  </w:style>
  <w:style w:type="paragraph" w:styleId="Textoindependiente">
    <w:name w:val="Body Text"/>
    <w:basedOn w:val="Normal"/>
    <w:link w:val="TextoindependienteCar"/>
    <w:uiPriority w:val="1"/>
    <w:unhideWhenUsed/>
    <w:qFormat/>
    <w:rsid w:val="00C46569"/>
    <w:pPr>
      <w:widowControl w:val="0"/>
      <w:autoSpaceDE w:val="0"/>
      <w:autoSpaceDN w:val="0"/>
      <w:spacing w:line="240" w:lineRule="auto"/>
    </w:pPr>
    <w:rPr>
      <w:rFonts w:ascii="Times New Roman" w:eastAsia="Times New Roman" w:hAnsi="Times New Roman" w:cs="Times New Roman"/>
      <w:sz w:val="24"/>
      <w:szCs w:val="24"/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C46569"/>
    <w:rPr>
      <w:rFonts w:ascii="Times New Roman" w:eastAsia="Times New Roman" w:hAnsi="Times New Roman" w:cs="Times New Roman"/>
      <w:sz w:val="24"/>
      <w:szCs w:val="24"/>
      <w:lang w:val="es-ES" w:eastAsia="en-US"/>
    </w:rPr>
  </w:style>
  <w:style w:type="paragraph" w:customStyle="1" w:styleId="TableParagraph">
    <w:name w:val="Table Paragraph"/>
    <w:basedOn w:val="Normal"/>
    <w:uiPriority w:val="1"/>
    <w:qFormat/>
    <w:rsid w:val="00C46569"/>
    <w:pPr>
      <w:widowControl w:val="0"/>
      <w:autoSpaceDE w:val="0"/>
      <w:autoSpaceDN w:val="0"/>
      <w:spacing w:line="240" w:lineRule="auto"/>
    </w:pPr>
    <w:rPr>
      <w:rFonts w:ascii="Times New Roman" w:eastAsia="Times New Roman" w:hAnsi="Times New Roman" w:cs="Times New Roman"/>
      <w:lang w:val="es-ES" w:eastAsia="en-US"/>
    </w:rPr>
  </w:style>
  <w:style w:type="table" w:customStyle="1" w:styleId="TableNormal1">
    <w:name w:val="Table Normal1"/>
    <w:uiPriority w:val="2"/>
    <w:semiHidden/>
    <w:qFormat/>
    <w:rsid w:val="00C46569"/>
    <w:pPr>
      <w:widowControl w:val="0"/>
      <w:autoSpaceDE w:val="0"/>
      <w:autoSpaceDN w:val="0"/>
      <w:spacing w:line="240" w:lineRule="auto"/>
    </w:pPr>
    <w:rPr>
      <w:rFonts w:eastAsiaTheme="minorHAnsi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54DCD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54DCD"/>
    <w:rPr>
      <w:rFonts w:ascii="Calibri" w:eastAsia="Calibri" w:hAnsi="Calibri" w:cs="Calibri"/>
      <w:lang w:val="es-CO" w:eastAsia="es-CO"/>
    </w:rPr>
  </w:style>
  <w:style w:type="paragraph" w:styleId="Piedepgina">
    <w:name w:val="footer"/>
    <w:basedOn w:val="Normal"/>
    <w:link w:val="PiedepginaCar"/>
    <w:uiPriority w:val="99"/>
    <w:unhideWhenUsed/>
    <w:rsid w:val="00354DCD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54DCD"/>
    <w:rPr>
      <w:rFonts w:ascii="Calibri" w:eastAsia="Calibri" w:hAnsi="Calibri" w:cs="Calibri"/>
      <w:lang w:val="es-CO" w:eastAsia="es-CO"/>
    </w:rPr>
  </w:style>
  <w:style w:type="character" w:styleId="Hipervnculo">
    <w:name w:val="Hyperlink"/>
    <w:basedOn w:val="Fuentedeprrafopredeter"/>
    <w:uiPriority w:val="99"/>
    <w:unhideWhenUsed/>
    <w:rsid w:val="007902E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449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Textoennegrita">
    <w:name w:val="Strong"/>
    <w:basedOn w:val="Fuentedeprrafopredeter"/>
    <w:uiPriority w:val="22"/>
    <w:qFormat/>
    <w:rsid w:val="002449FE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2449FE"/>
    <w:rPr>
      <w:rFonts w:ascii="Times New Roman" w:eastAsia="Times New Roman" w:hAnsi="Times New Roman" w:cs="Times New Roman"/>
      <w:b/>
      <w:bCs/>
      <w:sz w:val="27"/>
      <w:szCs w:val="27"/>
      <w:lang w:eastAsia="en-U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B39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B39BF"/>
    <w:rPr>
      <w:rFonts w:ascii="Courier New" w:eastAsia="Times New Roman" w:hAnsi="Courier New" w:cs="Courier New"/>
      <w:sz w:val="20"/>
      <w:szCs w:val="20"/>
      <w:lang w:eastAsia="en-US"/>
    </w:rPr>
  </w:style>
  <w:style w:type="character" w:styleId="CdigoHTML">
    <w:name w:val="HTML Code"/>
    <w:basedOn w:val="Fuentedeprrafopredeter"/>
    <w:uiPriority w:val="99"/>
    <w:semiHidden/>
    <w:unhideWhenUsed/>
    <w:rsid w:val="00FB39BF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Fuentedeprrafopredeter"/>
    <w:rsid w:val="00FB39BF"/>
  </w:style>
  <w:style w:type="character" w:customStyle="1" w:styleId="hljs-string">
    <w:name w:val="hljs-string"/>
    <w:basedOn w:val="Fuentedeprrafopredeter"/>
    <w:rsid w:val="00FB39BF"/>
  </w:style>
  <w:style w:type="character" w:customStyle="1" w:styleId="hljs-number">
    <w:name w:val="hljs-number"/>
    <w:basedOn w:val="Fuentedeprrafopredeter"/>
    <w:rsid w:val="00FB39BF"/>
  </w:style>
  <w:style w:type="character" w:customStyle="1" w:styleId="hljs-keyword">
    <w:name w:val="hljs-keyword"/>
    <w:basedOn w:val="Fuentedeprrafopredeter"/>
    <w:rsid w:val="007B40D2"/>
  </w:style>
  <w:style w:type="character" w:customStyle="1" w:styleId="citation-0">
    <w:name w:val="citation-0"/>
    <w:basedOn w:val="Fuentedeprrafopredeter"/>
    <w:rsid w:val="007B40D2"/>
  </w:style>
  <w:style w:type="character" w:customStyle="1" w:styleId="hljs-function">
    <w:name w:val="hljs-function"/>
    <w:basedOn w:val="Fuentedeprrafopredeter"/>
    <w:rsid w:val="007B40D2"/>
  </w:style>
  <w:style w:type="character" w:customStyle="1" w:styleId="hljs-params">
    <w:name w:val="hljs-params"/>
    <w:basedOn w:val="Fuentedeprrafopredeter"/>
    <w:rsid w:val="007B40D2"/>
  </w:style>
  <w:style w:type="character" w:customStyle="1" w:styleId="hljs-comment">
    <w:name w:val="hljs-comment"/>
    <w:basedOn w:val="Fuentedeprrafopredeter"/>
    <w:rsid w:val="007B40D2"/>
  </w:style>
  <w:style w:type="character" w:customStyle="1" w:styleId="hljs-builtin">
    <w:name w:val="hljs-built_in"/>
    <w:basedOn w:val="Fuentedeprrafopredeter"/>
    <w:rsid w:val="007B40D2"/>
  </w:style>
  <w:style w:type="character" w:customStyle="1" w:styleId="hljs-subst">
    <w:name w:val="hljs-subst"/>
    <w:basedOn w:val="Fuentedeprrafopredeter"/>
    <w:rsid w:val="007B40D2"/>
  </w:style>
  <w:style w:type="character" w:customStyle="1" w:styleId="Ttulo2Car">
    <w:name w:val="Título 2 Car"/>
    <w:basedOn w:val="Fuentedeprrafopredeter"/>
    <w:link w:val="Ttulo2"/>
    <w:uiPriority w:val="9"/>
    <w:rsid w:val="007B40D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CO" w:eastAsia="es-CO"/>
    </w:rPr>
  </w:style>
  <w:style w:type="character" w:customStyle="1" w:styleId="citation-1">
    <w:name w:val="citation-1"/>
    <w:basedOn w:val="Fuentedeprrafopredeter"/>
    <w:rsid w:val="00F2624E"/>
  </w:style>
  <w:style w:type="character" w:customStyle="1" w:styleId="Ttulo1Car">
    <w:name w:val="Título 1 Car"/>
    <w:basedOn w:val="Fuentedeprrafopredeter"/>
    <w:link w:val="Ttulo1"/>
    <w:uiPriority w:val="9"/>
    <w:rsid w:val="009964C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CO" w:eastAsia="es-CO"/>
    </w:rPr>
  </w:style>
  <w:style w:type="paragraph" w:styleId="TtuloTDC">
    <w:name w:val="TOC Heading"/>
    <w:basedOn w:val="Ttulo1"/>
    <w:next w:val="Normal"/>
    <w:uiPriority w:val="39"/>
    <w:unhideWhenUsed/>
    <w:qFormat/>
    <w:rsid w:val="006D626E"/>
    <w:pPr>
      <w:spacing w:line="259" w:lineRule="auto"/>
      <w:ind w:firstLine="0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6D626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D626E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6D626E"/>
    <w:pPr>
      <w:spacing w:after="100"/>
      <w:ind w:left="440"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C42E6C"/>
    <w:pPr>
      <w:spacing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42E6C"/>
    <w:rPr>
      <w:rFonts w:ascii="Calibri" w:eastAsia="Calibri" w:hAnsi="Calibri" w:cs="Calibri"/>
      <w:sz w:val="20"/>
      <w:szCs w:val="20"/>
      <w:lang w:val="es-CO" w:eastAsia="es-CO"/>
    </w:rPr>
  </w:style>
  <w:style w:type="character" w:styleId="Refdenotaalpie">
    <w:name w:val="footnote reference"/>
    <w:basedOn w:val="Fuentedeprrafopredeter"/>
    <w:uiPriority w:val="99"/>
    <w:semiHidden/>
    <w:unhideWhenUsed/>
    <w:rsid w:val="00C42E6C"/>
    <w:rPr>
      <w:vertAlign w:val="superscript"/>
    </w:rPr>
  </w:style>
  <w:style w:type="paragraph" w:styleId="Prrafodelista">
    <w:name w:val="List Paragraph"/>
    <w:basedOn w:val="Normal"/>
    <w:uiPriority w:val="34"/>
    <w:qFormat/>
    <w:rsid w:val="004B1A1F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3D2C4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inespaciado">
    <w:name w:val="No Spacing"/>
    <w:uiPriority w:val="1"/>
    <w:qFormat/>
    <w:rsid w:val="009D5BF3"/>
    <w:pPr>
      <w:spacing w:line="240" w:lineRule="auto"/>
    </w:pPr>
    <w:rPr>
      <w:rFonts w:ascii="Calibri" w:eastAsia="Calibri" w:hAnsi="Calibri" w:cs="Calibri"/>
      <w:lang w:val="es-CO" w:eastAsia="es-CO"/>
    </w:rPr>
  </w:style>
  <w:style w:type="table" w:customStyle="1" w:styleId="TableNormal">
    <w:name w:val="Table Normal"/>
    <w:uiPriority w:val="2"/>
    <w:semiHidden/>
    <w:qFormat/>
    <w:rsid w:val="00CD2767"/>
    <w:pPr>
      <w:widowControl w:val="0"/>
      <w:autoSpaceDE w:val="0"/>
      <w:autoSpaceDN w:val="0"/>
      <w:spacing w:line="240" w:lineRule="auto"/>
      <w:ind w:firstLine="0"/>
    </w:pPr>
    <w:rPr>
      <w:rFonts w:eastAsiaTheme="minorHAnsi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2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87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9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1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2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2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8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7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98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21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92911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574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3524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2919750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883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9964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9767955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872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411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914525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902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9840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481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9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92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0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4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8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78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35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91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8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3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8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6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6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21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2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7813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0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27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3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0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15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85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3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08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2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4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1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1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7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08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97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525842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42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342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9423190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924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060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Drive%20-%20SENA\1_Ponerse%20al%20dia\_Plantilla%20Guia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351503-FB41-4ABA-8872-30515DF5980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6ebbfa72-b3b6-4c1f-8b23-058d4f67f013}" enabled="1" method="Privileged" siteId="{bf1ce8b5-5d39-4bc5-ad6e-07b3e4d7d67a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_Plantilla Guias</Template>
  <TotalTime>36</TotalTime>
  <Pages>8</Pages>
  <Words>1044</Words>
  <Characters>5956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Aptargroup Inc.</Company>
  <LinksUpToDate>false</LinksUpToDate>
  <CharactersWithSpaces>6987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ARNOBY GARZON PEREZ</dc:creator>
  <cp:keywords/>
  <dc:description/>
  <cp:lastModifiedBy>USUARIO</cp:lastModifiedBy>
  <cp:revision>12</cp:revision>
  <cp:lastPrinted>2024-02-18T03:44:00Z</cp:lastPrinted>
  <dcterms:created xsi:type="dcterms:W3CDTF">2024-06-29T12:56:00Z</dcterms:created>
  <dcterms:modified xsi:type="dcterms:W3CDTF">2024-06-29T13:48:00Z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c111285-cafa-4fc9-8a9a-bd902089b24f_Enabled">
    <vt:lpwstr>true</vt:lpwstr>
  </property>
  <property fmtid="{D5CDD505-2E9C-101B-9397-08002B2CF9AE}" pid="3" name="MSIP_Label_fc111285-cafa-4fc9-8a9a-bd902089b24f_SetDate">
    <vt:lpwstr>2024-06-06T14:08:05Z</vt:lpwstr>
  </property>
  <property fmtid="{D5CDD505-2E9C-101B-9397-08002B2CF9AE}" pid="4" name="MSIP_Label_fc111285-cafa-4fc9-8a9a-bd902089b24f_Method">
    <vt:lpwstr>Privileged</vt:lpwstr>
  </property>
  <property fmtid="{D5CDD505-2E9C-101B-9397-08002B2CF9AE}" pid="5" name="MSIP_Label_fc111285-cafa-4fc9-8a9a-bd902089b24f_Name">
    <vt:lpwstr>Public</vt:lpwstr>
  </property>
  <property fmtid="{D5CDD505-2E9C-101B-9397-08002B2CF9AE}" pid="6" name="MSIP_Label_fc111285-cafa-4fc9-8a9a-bd902089b24f_SiteId">
    <vt:lpwstr>cbc2c381-2f2e-4d93-91d1-506c9316ace7</vt:lpwstr>
  </property>
  <property fmtid="{D5CDD505-2E9C-101B-9397-08002B2CF9AE}" pid="7" name="MSIP_Label_fc111285-cafa-4fc9-8a9a-bd902089b24f_ActionId">
    <vt:lpwstr>3cb68781-62c5-42a2-9e3b-31575b633706</vt:lpwstr>
  </property>
  <property fmtid="{D5CDD505-2E9C-101B-9397-08002B2CF9AE}" pid="8" name="MSIP_Label_fc111285-cafa-4fc9-8a9a-bd902089b24f_ContentBits">
    <vt:lpwstr>0</vt:lpwstr>
  </property>
</Properties>
</file>